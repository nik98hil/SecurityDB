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EE2F" w14:textId="49E76B4E" w:rsidR="00952F7D" w:rsidRPr="00FD7676" w:rsidRDefault="005526B1" w:rsidP="00FD7676">
      <w:pPr>
        <w:pStyle w:val="GraphicAnchor"/>
        <w:jc w:val="both"/>
        <w:rPr>
          <w:rFonts w:cs="Times New Roman"/>
        </w:rPr>
      </w:pPr>
      <w:r w:rsidRPr="00FD7676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D4AF8C" wp14:editId="4C00C278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508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  <a:lumOff val="2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A4DFA79" id="Shape" o:spid="_x0000_s1026" alt="&quot;&quot;" style="position:absolute;margin-left:-36.7pt;margin-top:197.6pt;width:451.6pt;height:50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" path="m,l21600,14168r,7432l,21600,,xe" fillcolor="#0078b2 [2425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FD7676" w14:paraId="47DF1B4B" w14:textId="77777777" w:rsidTr="6477A2B3">
        <w:trPr>
          <w:trHeight w:val="2341"/>
        </w:trPr>
        <w:tc>
          <w:tcPr>
            <w:tcW w:w="9350" w:type="dxa"/>
            <w:gridSpan w:val="2"/>
            <w:vAlign w:val="center"/>
          </w:tcPr>
          <w:p w14:paraId="3D643201" w14:textId="7544BCBE" w:rsidR="00A602AF" w:rsidRPr="00D444E0" w:rsidRDefault="00481ECB" w:rsidP="00D444E0">
            <w:pPr>
              <w:pStyle w:val="Heading1"/>
              <w:rPr>
                <w:rFonts w:cs="Times New Roman"/>
              </w:rPr>
            </w:pPr>
            <w:r w:rsidRPr="00D444E0">
              <w:rPr>
                <w:rFonts w:cs="Times New Roman"/>
                <w:noProof/>
                <w:sz w:val="96"/>
                <w:szCs w:val="96"/>
                <w:lang w:eastAsia="en-AU"/>
              </w:rPr>
              <w:drawing>
                <wp:anchor distT="0" distB="0" distL="114300" distR="114300" simplePos="0" relativeHeight="251658241" behindDoc="1" locked="0" layoutInCell="1" allowOverlap="1" wp14:anchorId="0A2DE100" wp14:editId="368A7580">
                  <wp:simplePos x="0" y="0"/>
                  <wp:positionH relativeFrom="column">
                    <wp:posOffset>-2991485</wp:posOffset>
                  </wp:positionH>
                  <wp:positionV relativeFrom="paragraph">
                    <wp:posOffset>128905</wp:posOffset>
                  </wp:positionV>
                  <wp:extent cx="2901315" cy="784860"/>
                  <wp:effectExtent l="0" t="0" r="0" b="2540"/>
                  <wp:wrapTight wrapText="bothSides">
                    <wp:wrapPolygon edited="0">
                      <wp:start x="0" y="0"/>
                      <wp:lineTo x="0" y="21320"/>
                      <wp:lineTo x="21463" y="21320"/>
                      <wp:lineTo x="21463" y="0"/>
                      <wp:lineTo x="0" y="0"/>
                    </wp:wrapPolygon>
                  </wp:wrapTight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59DD" w:rsidRPr="00D444E0">
              <w:rPr>
                <w:rFonts w:cs="Times New Roman"/>
                <w:sz w:val="72"/>
                <w:szCs w:val="72"/>
              </w:rPr>
              <w:t>Discretionary Access</w:t>
            </w:r>
            <w:r w:rsidR="00F32D91" w:rsidRPr="00D444E0">
              <w:rPr>
                <w:rFonts w:cs="Times New Roman"/>
                <w:sz w:val="72"/>
                <w:szCs w:val="72"/>
              </w:rPr>
              <w:t xml:space="preserve"> Control</w:t>
            </w:r>
          </w:p>
        </w:tc>
      </w:tr>
      <w:tr w:rsidR="00A602AF" w:rsidRPr="00FD7676" w14:paraId="7D7C52B2" w14:textId="77777777" w:rsidTr="6477A2B3">
        <w:trPr>
          <w:trHeight w:val="8895"/>
        </w:trPr>
        <w:tc>
          <w:tcPr>
            <w:tcW w:w="4675" w:type="dxa"/>
            <w:vAlign w:val="center"/>
          </w:tcPr>
          <w:p w14:paraId="5526EF4D" w14:textId="7B40D05E" w:rsidR="00A602AF" w:rsidRPr="00FD7676" w:rsidRDefault="00B10CE4" w:rsidP="00FD7676">
            <w:pPr>
              <w:jc w:val="both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Times New Roman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6" behindDoc="0" locked="0" layoutInCell="1" allowOverlap="1" wp14:anchorId="5417864F" wp14:editId="7152DF7D">
                      <wp:simplePos x="0" y="0"/>
                      <wp:positionH relativeFrom="column">
                        <wp:posOffset>-372110</wp:posOffset>
                      </wp:positionH>
                      <wp:positionV relativeFrom="paragraph">
                        <wp:posOffset>4255770</wp:posOffset>
                      </wp:positionV>
                      <wp:extent cx="4389120" cy="1109345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9120" cy="11093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45ED6ED7" w14:textId="10D357FA" w:rsidR="003B7767" w:rsidRDefault="00D47AB4">
                                  <w:pPr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</w:rPr>
                                  </w:pPr>
                                  <w:r w:rsidRPr="003B7767"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</w:rPr>
                                    <w:t xml:space="preserve">CSE5330 Project </w:t>
                                  </w:r>
                                  <w:r w:rsidR="00B10CE4"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  <w:r w:rsidR="003B7767" w:rsidRPr="003B7767">
                                    <w:rPr>
                                      <w:rFonts w:asciiTheme="majorHAnsi" w:hAnsiTheme="majorHAnsi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14:paraId="2C46B6BC" w14:textId="1DB8BCA9" w:rsidR="00513E73" w:rsidRPr="006A27C4" w:rsidRDefault="006A27C4">
                                  <w:p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t>Project Report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786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-29.3pt;margin-top:335.1pt;width:345.6pt;height:87.35pt;z-index: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" filled="f" stroked="f" strokeweight="1pt">
                      <v:stroke miterlimit="4"/>
                      <v:textbox inset="4pt,4pt,4pt,4pt">
                        <w:txbxContent>
                          <w:p w14:paraId="45ED6ED7" w14:textId="10D357FA" w:rsidR="003B7767" w:rsidRDefault="00D47AB4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</w:rPr>
                            </w:pPr>
                            <w:r w:rsidRPr="003B7767">
                              <w:rPr>
                                <w:rFonts w:asciiTheme="majorHAnsi" w:hAnsiTheme="majorHAnsi"/>
                                <w:sz w:val="72"/>
                                <w:szCs w:val="72"/>
                              </w:rPr>
                              <w:t xml:space="preserve">CSE5330 Project </w:t>
                            </w:r>
                            <w:r w:rsidR="00B10CE4">
                              <w:rPr>
                                <w:rFonts w:asciiTheme="majorHAnsi" w:hAnsiTheme="majorHAnsi"/>
                                <w:sz w:val="72"/>
                                <w:szCs w:val="72"/>
                              </w:rPr>
                              <w:t>2</w:t>
                            </w:r>
                            <w:r w:rsidR="003B7767" w:rsidRPr="003B7767">
                              <w:rPr>
                                <w:rFonts w:asciiTheme="majorHAnsi" w:hAnsiTheme="majorHAnsi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46B6BC" w14:textId="1DB8BCA9" w:rsidR="00513E73" w:rsidRPr="006A27C4" w:rsidRDefault="006A27C4">
                            <w:p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Project Report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440727C4" w14:textId="22F718E3" w:rsidR="00A602AF" w:rsidRPr="00FD7676" w:rsidRDefault="00A602AF" w:rsidP="52819712">
            <w:pPr>
              <w:jc w:val="both"/>
              <w:rPr>
                <w:rFonts w:cs="Times New Roman"/>
                <w:b/>
                <w:sz w:val="40"/>
                <w:szCs w:val="40"/>
              </w:rPr>
            </w:pPr>
          </w:p>
          <w:p w14:paraId="5A5BA2F0" w14:textId="38C5DB52" w:rsidR="00BF7D64" w:rsidRPr="00BF7D64" w:rsidRDefault="00BF7D64" w:rsidP="00BF7D64">
            <w:pPr>
              <w:jc w:val="both"/>
              <w:rPr>
                <w:rFonts w:cs="Times New Roman"/>
                <w:b/>
                <w:sz w:val="40"/>
                <w:szCs w:val="40"/>
              </w:rPr>
            </w:pPr>
          </w:p>
          <w:p w14:paraId="0491F3CA" w14:textId="6108AD0D" w:rsidR="3FA1019A" w:rsidRDefault="3FA1019A" w:rsidP="3FA1019A">
            <w:pPr>
              <w:jc w:val="both"/>
              <w:rPr>
                <w:rFonts w:cs="Times New Roman"/>
                <w:b/>
                <w:bCs/>
                <w:sz w:val="40"/>
                <w:szCs w:val="40"/>
              </w:rPr>
            </w:pPr>
          </w:p>
          <w:p w14:paraId="51B73BC2" w14:textId="4B7FA745" w:rsidR="00A602AF" w:rsidRPr="00FD7676" w:rsidRDefault="00A602AF" w:rsidP="00FD7676">
            <w:pPr>
              <w:jc w:val="both"/>
              <w:rPr>
                <w:rFonts w:cs="Times New Roman"/>
                <w:b/>
                <w:sz w:val="40"/>
                <w:szCs w:val="40"/>
              </w:rPr>
            </w:pPr>
          </w:p>
        </w:tc>
      </w:tr>
      <w:tr w:rsidR="00A602AF" w:rsidRPr="00FD7676" w14:paraId="7BF63CF4" w14:textId="77777777" w:rsidTr="6477A2B3">
        <w:trPr>
          <w:trHeight w:val="2718"/>
        </w:trPr>
        <w:tc>
          <w:tcPr>
            <w:tcW w:w="4675" w:type="dxa"/>
          </w:tcPr>
          <w:p w14:paraId="257D72F9" w14:textId="78B1463B" w:rsidR="00A602AF" w:rsidRPr="00FD7676" w:rsidRDefault="00481ECB" w:rsidP="00FD7676">
            <w:pPr>
              <w:pStyle w:val="Heading2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FD767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Nikhil Sujith | 1001768092</w:t>
            </w:r>
          </w:p>
          <w:p w14:paraId="057024BD" w14:textId="64E3667D" w:rsidR="00A602AF" w:rsidRPr="00FD7676" w:rsidRDefault="00481ECB" w:rsidP="00FD7676">
            <w:pPr>
              <w:pStyle w:val="Heading2"/>
              <w:jc w:val="both"/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</w:pPr>
            <w:r w:rsidRPr="00FD767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Abhishek </w:t>
            </w:r>
            <w:r w:rsidR="00161DC7" w:rsidRPr="00FD767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Shinde | </w:t>
            </w:r>
            <w:r w:rsidR="1E5F1774" w:rsidRPr="00FD767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1001754842</w:t>
            </w:r>
          </w:p>
        </w:tc>
        <w:tc>
          <w:tcPr>
            <w:tcW w:w="4675" w:type="dxa"/>
          </w:tcPr>
          <w:p w14:paraId="3A3E1D49" w14:textId="23B9F522" w:rsidR="00A602AF" w:rsidRPr="00FD7676" w:rsidRDefault="00A602AF" w:rsidP="00FD7676">
            <w:pPr>
              <w:jc w:val="both"/>
              <w:rPr>
                <w:rFonts w:cs="Times New Roman"/>
              </w:rPr>
            </w:pPr>
          </w:p>
        </w:tc>
      </w:tr>
    </w:tbl>
    <w:p w14:paraId="308D48C3" w14:textId="77777777" w:rsidR="00A602AF" w:rsidRPr="00FD7676" w:rsidRDefault="00A602AF" w:rsidP="00FD7676">
      <w:pPr>
        <w:jc w:val="both"/>
        <w:rPr>
          <w:rFonts w:cs="Times New Roman"/>
        </w:rPr>
      </w:pPr>
    </w:p>
    <w:p w14:paraId="372D3EE0" w14:textId="77777777" w:rsidR="009B2968" w:rsidRPr="00FD7676" w:rsidRDefault="009B2968" w:rsidP="00FD7676">
      <w:pPr>
        <w:jc w:val="both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219"/>
        <w:gridCol w:w="3324"/>
        <w:gridCol w:w="123"/>
        <w:gridCol w:w="134"/>
      </w:tblGrid>
      <w:tr w:rsidR="007B6BD0" w:rsidRPr="00FD7676" w14:paraId="4ECC556A" w14:textId="77777777" w:rsidTr="00BF7D64">
        <w:trPr>
          <w:trHeight w:val="780"/>
        </w:trPr>
        <w:tc>
          <w:tcPr>
            <w:tcW w:w="6799" w:type="dxa"/>
          </w:tcPr>
          <w:p w14:paraId="5DD1EFA4" w14:textId="77777777" w:rsidR="009B2968" w:rsidRPr="00FD7676" w:rsidRDefault="009B2968" w:rsidP="00FD7676">
            <w:pPr>
              <w:jc w:val="both"/>
              <w:rPr>
                <w:rFonts w:cs="Times New Roman"/>
              </w:rPr>
            </w:pPr>
          </w:p>
        </w:tc>
        <w:tc>
          <w:tcPr>
            <w:tcW w:w="3629" w:type="dxa"/>
            <w:gridSpan w:val="2"/>
          </w:tcPr>
          <w:p w14:paraId="59E33F5E" w14:textId="77777777" w:rsidR="009B2968" w:rsidRPr="00FD7676" w:rsidRDefault="009B2968" w:rsidP="00FD7676">
            <w:pPr>
              <w:jc w:val="both"/>
              <w:rPr>
                <w:rFonts w:cs="Times New Roman"/>
              </w:rPr>
            </w:pPr>
          </w:p>
        </w:tc>
        <w:tc>
          <w:tcPr>
            <w:tcW w:w="372" w:type="dxa"/>
          </w:tcPr>
          <w:p w14:paraId="7E02DC5A" w14:textId="77777777" w:rsidR="009B2968" w:rsidRPr="00FD7676" w:rsidRDefault="009B2968" w:rsidP="00FD7676">
            <w:pPr>
              <w:jc w:val="both"/>
              <w:rPr>
                <w:rFonts w:cs="Times New Roman"/>
              </w:rPr>
            </w:pPr>
          </w:p>
        </w:tc>
      </w:tr>
      <w:tr w:rsidR="009B2968" w:rsidRPr="00FD7676" w14:paraId="5FDE0BC2" w14:textId="77777777" w:rsidTr="00BF7D64">
        <w:trPr>
          <w:trHeight w:val="1576"/>
        </w:trPr>
        <w:tc>
          <w:tcPr>
            <w:tcW w:w="10800" w:type="dxa"/>
            <w:gridSpan w:val="4"/>
          </w:tcPr>
          <w:p w14:paraId="47551490" w14:textId="77777777" w:rsidR="009B2968" w:rsidRPr="0023440B" w:rsidRDefault="00161DC7" w:rsidP="00FD7676">
            <w:pPr>
              <w:pStyle w:val="Heading3"/>
              <w:jc w:val="both"/>
              <w:rPr>
                <w:rFonts w:cs="Times New Roman"/>
              </w:rPr>
            </w:pPr>
            <w:r w:rsidRPr="0023440B">
              <w:rPr>
                <w:rFonts w:cs="Times New Roman"/>
              </w:rPr>
              <w:t>Part 1 – EER Diagram</w:t>
            </w:r>
          </w:p>
          <w:p w14:paraId="0FF5B2EE" w14:textId="3736AB44" w:rsidR="00161DC7" w:rsidRPr="00FD7676" w:rsidRDefault="00161DC7" w:rsidP="00FD7676">
            <w:pPr>
              <w:jc w:val="both"/>
              <w:rPr>
                <w:rFonts w:cs="Times New Roman"/>
              </w:rPr>
            </w:pPr>
          </w:p>
        </w:tc>
      </w:tr>
      <w:tr w:rsidR="00BF7D64" w:rsidRPr="00FD7676" w14:paraId="7DC89609" w14:textId="77777777" w:rsidTr="00BF7D64">
        <w:trPr>
          <w:trHeight w:val="8256"/>
        </w:trPr>
        <w:tc>
          <w:tcPr>
            <w:tcW w:w="10154" w:type="dxa"/>
            <w:gridSpan w:val="2"/>
          </w:tcPr>
          <w:p w14:paraId="6475ED43" w14:textId="33A99B09" w:rsidR="009B2968" w:rsidRPr="00FD7676" w:rsidRDefault="00CE605F" w:rsidP="00FD7676">
            <w:pPr>
              <w:pStyle w:val="Text"/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  <w:noProof/>
              </w:rPr>
              <w:drawing>
                <wp:anchor distT="0" distB="0" distL="114300" distR="114300" simplePos="0" relativeHeight="251658242" behindDoc="1" locked="0" layoutInCell="1" allowOverlap="1" wp14:anchorId="5B44E7FB" wp14:editId="2BD9F108">
                  <wp:simplePos x="0" y="0"/>
                  <wp:positionH relativeFrom="column">
                    <wp:posOffset>173</wp:posOffset>
                  </wp:positionH>
                  <wp:positionV relativeFrom="paragraph">
                    <wp:posOffset>58</wp:posOffset>
                  </wp:positionV>
                  <wp:extent cx="6693790" cy="4689013"/>
                  <wp:effectExtent l="0" t="0" r="0" b="0"/>
                  <wp:wrapTopAndBottom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790" cy="468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1C10BD" w14:textId="60B30D6E" w:rsidR="009B2968" w:rsidRPr="00FD7676" w:rsidRDefault="009B2968" w:rsidP="00FD7676">
            <w:pPr>
              <w:pStyle w:val="Text"/>
              <w:jc w:val="both"/>
              <w:rPr>
                <w:rFonts w:cs="Times New Roman"/>
              </w:rPr>
            </w:pPr>
          </w:p>
          <w:p w14:paraId="6D3CE26B" w14:textId="38E8439B" w:rsidR="00A123DD" w:rsidRPr="00FD7676" w:rsidRDefault="00A123DD" w:rsidP="00FD7676">
            <w:pPr>
              <w:pStyle w:val="Text"/>
              <w:jc w:val="both"/>
              <w:rPr>
                <w:rFonts w:cs="Times New Roman"/>
              </w:rPr>
            </w:pPr>
          </w:p>
          <w:p w14:paraId="6BD74594" w14:textId="78A0909E" w:rsidR="00E97DCE" w:rsidRPr="00FD7676" w:rsidRDefault="009B4160" w:rsidP="00FD7676">
            <w:pPr>
              <w:pStyle w:val="Text"/>
              <w:jc w:val="both"/>
              <w:rPr>
                <w:rFonts w:cs="Times New Roman"/>
                <w:b/>
                <w:bCs/>
              </w:rPr>
            </w:pPr>
            <w:r w:rsidRPr="00FD7676">
              <w:rPr>
                <w:rFonts w:cs="Times New Roman"/>
                <w:b/>
                <w:bCs/>
              </w:rPr>
              <w:t xml:space="preserve">Basic </w:t>
            </w:r>
            <w:r w:rsidR="001974EB" w:rsidRPr="00FD7676">
              <w:rPr>
                <w:rFonts w:cs="Times New Roman"/>
                <w:b/>
                <w:bCs/>
              </w:rPr>
              <w:t>Assumptions</w:t>
            </w:r>
            <w:r w:rsidRPr="00FD7676">
              <w:rPr>
                <w:rFonts w:cs="Times New Roman"/>
                <w:b/>
                <w:bCs/>
              </w:rPr>
              <w:t xml:space="preserve"> </w:t>
            </w:r>
          </w:p>
          <w:p w14:paraId="43F72A8D" w14:textId="77777777" w:rsidR="00E97DCE" w:rsidRPr="00FD7676" w:rsidRDefault="00E97DCE" w:rsidP="00FD7676">
            <w:pPr>
              <w:pStyle w:val="Text"/>
              <w:jc w:val="both"/>
              <w:rPr>
                <w:rFonts w:cs="Times New Roman"/>
              </w:rPr>
            </w:pPr>
          </w:p>
          <w:p w14:paraId="6CBB2E8E" w14:textId="77777777" w:rsidR="00E97DCE" w:rsidRPr="00FD7676" w:rsidRDefault="001974EB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The user account </w:t>
            </w:r>
            <w:r w:rsidR="006D3F88" w:rsidRPr="00FD7676">
              <w:rPr>
                <w:rFonts w:cs="Times New Roman"/>
              </w:rPr>
              <w:t xml:space="preserve">has userID </w:t>
            </w:r>
            <w:r w:rsidR="00E97DCE" w:rsidRPr="00FD7676">
              <w:rPr>
                <w:rFonts w:cs="Times New Roman"/>
              </w:rPr>
              <w:t>which is the primary key to identity the user account.</w:t>
            </w:r>
          </w:p>
          <w:p w14:paraId="40070244" w14:textId="77777777" w:rsidR="001974EB" w:rsidRPr="00FD7676" w:rsidRDefault="006D3F88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 </w:t>
            </w:r>
            <w:r w:rsidR="00E97DCE" w:rsidRPr="00FD7676">
              <w:rPr>
                <w:rFonts w:cs="Times New Roman"/>
              </w:rPr>
              <w:t>The user role has roleName as the primary key to uniquely identify each role in the system</w:t>
            </w:r>
          </w:p>
          <w:p w14:paraId="5DC422A8" w14:textId="77777777" w:rsidR="00E97DCE" w:rsidRPr="00FD7676" w:rsidRDefault="00E97DCE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DbTable </w:t>
            </w:r>
            <w:r w:rsidR="00F57A51" w:rsidRPr="00FD7676">
              <w:rPr>
                <w:rFonts w:cs="Times New Roman"/>
              </w:rPr>
              <w:t>has tableName as the primary key to identify each unique table in the system.</w:t>
            </w:r>
          </w:p>
          <w:p w14:paraId="5A514F80" w14:textId="77777777" w:rsidR="00F57A51" w:rsidRPr="00FD7676" w:rsidRDefault="00F57A51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Privilege is disjoint to 2 types. </w:t>
            </w:r>
          </w:p>
          <w:p w14:paraId="2662EE62" w14:textId="77777777" w:rsidR="0004297C" w:rsidRPr="00FD7676" w:rsidRDefault="0004297C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User Account can only be assigned to 1 user role</w:t>
            </w:r>
          </w:p>
          <w:p w14:paraId="6846E98B" w14:textId="77777777" w:rsidR="009B4160" w:rsidRPr="00FD7676" w:rsidRDefault="00DF0DE0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Multiple user accounts can be assigned to a role.</w:t>
            </w:r>
          </w:p>
          <w:p w14:paraId="5B94CBAB" w14:textId="77777777" w:rsidR="00D65EBC" w:rsidRPr="00FD7676" w:rsidRDefault="009B4160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If a role is given a privilege, then all users assigned to that role will have that privilege</w:t>
            </w:r>
          </w:p>
          <w:p w14:paraId="74EAA162" w14:textId="07E84D8F" w:rsidR="007454CA" w:rsidRPr="00FD7676" w:rsidRDefault="007454CA" w:rsidP="00FD7676">
            <w:pPr>
              <w:ind w:left="360"/>
              <w:jc w:val="both"/>
              <w:rPr>
                <w:rFonts w:cs="Times New Roman"/>
              </w:rPr>
            </w:pPr>
          </w:p>
          <w:p w14:paraId="30D01F78" w14:textId="77777777" w:rsidR="00D65EBC" w:rsidRPr="00FD7676" w:rsidRDefault="00D65EBC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gramStart"/>
            <w:r w:rsidRPr="00FD7676">
              <w:rPr>
                <w:rFonts w:cs="Times New Roman"/>
              </w:rPr>
              <w:t>An</w:t>
            </w:r>
            <w:proofErr w:type="gramEnd"/>
            <w:r w:rsidRPr="00FD7676">
              <w:rPr>
                <w:rFonts w:cs="Times New Roman"/>
              </w:rPr>
              <w:t xml:space="preserve"> user account can own multiple tables</w:t>
            </w:r>
          </w:p>
          <w:p w14:paraId="446E827F" w14:textId="77777777" w:rsidR="0005451B" w:rsidRPr="00FD7676" w:rsidRDefault="0005451B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A table can only be owned by a single user account</w:t>
            </w:r>
          </w:p>
          <w:p w14:paraId="757246F5" w14:textId="165BFB3F" w:rsidR="007454CA" w:rsidRPr="00FD7676" w:rsidRDefault="007454CA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gramStart"/>
            <w:r w:rsidRPr="00FD7676">
              <w:rPr>
                <w:rFonts w:cs="Times New Roman"/>
              </w:rPr>
              <w:t>An</w:t>
            </w:r>
            <w:proofErr w:type="gramEnd"/>
            <w:r w:rsidRPr="00FD7676">
              <w:rPr>
                <w:rFonts w:cs="Times New Roman"/>
              </w:rPr>
              <w:t xml:space="preserve"> user role can be assigned multiple account </w:t>
            </w:r>
            <w:r w:rsidR="002212C1" w:rsidRPr="00FD7676">
              <w:rPr>
                <w:rFonts w:cs="Times New Roman"/>
              </w:rPr>
              <w:t>privileges</w:t>
            </w:r>
          </w:p>
          <w:p w14:paraId="7B0B93A7" w14:textId="77777777" w:rsidR="0005451B" w:rsidRPr="00FD7676" w:rsidRDefault="0005451B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gramStart"/>
            <w:r w:rsidRPr="00FD7676">
              <w:rPr>
                <w:rFonts w:cs="Times New Roman"/>
              </w:rPr>
              <w:t>An</w:t>
            </w:r>
            <w:proofErr w:type="gramEnd"/>
            <w:r w:rsidRPr="00FD7676">
              <w:rPr>
                <w:rFonts w:cs="Times New Roman"/>
              </w:rPr>
              <w:t xml:space="preserve"> user role can have multiple relation privileges on multiple tables</w:t>
            </w:r>
          </w:p>
          <w:p w14:paraId="483199B7" w14:textId="77777777" w:rsidR="0005451B" w:rsidRPr="00FD7676" w:rsidRDefault="0005451B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A table can be granted multiple privileges on multiple roles</w:t>
            </w:r>
          </w:p>
          <w:p w14:paraId="3D8FE055" w14:textId="6FBE60B0" w:rsidR="009B4160" w:rsidRPr="00FD7676" w:rsidRDefault="003F21D5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A relation privilege on a </w:t>
            </w:r>
            <w:r w:rsidR="00E378EC" w:rsidRPr="00FD7676">
              <w:rPr>
                <w:rFonts w:cs="Times New Roman"/>
              </w:rPr>
              <w:t>table can be granted to multiple roles</w:t>
            </w:r>
            <w:r w:rsidR="009B4160" w:rsidRPr="00FD7676">
              <w:rPr>
                <w:rFonts w:cs="Times New Roman"/>
              </w:rPr>
              <w:t>.</w:t>
            </w:r>
          </w:p>
          <w:p w14:paraId="72C9FD17" w14:textId="77777777" w:rsidR="006155A2" w:rsidRPr="00FD7676" w:rsidRDefault="006155A2" w:rsidP="00FD7676">
            <w:pPr>
              <w:jc w:val="both"/>
              <w:rPr>
                <w:rFonts w:cs="Times New Roman"/>
              </w:rPr>
            </w:pPr>
          </w:p>
          <w:p w14:paraId="65AA7706" w14:textId="2D10C6B0" w:rsidR="006155A2" w:rsidRPr="00FD7676" w:rsidRDefault="006155A2" w:rsidP="00FD7676">
            <w:pPr>
              <w:pStyle w:val="Text"/>
              <w:jc w:val="both"/>
              <w:rPr>
                <w:rFonts w:cs="Times New Roman"/>
                <w:b/>
                <w:bCs/>
              </w:rPr>
            </w:pPr>
            <w:r w:rsidRPr="00FD7676">
              <w:rPr>
                <w:rFonts w:cs="Times New Roman"/>
                <w:b/>
                <w:bCs/>
              </w:rPr>
              <w:t xml:space="preserve">Additional Assumptions </w:t>
            </w:r>
          </w:p>
          <w:p w14:paraId="1A789933" w14:textId="3E2BBA64" w:rsidR="006155A2" w:rsidRPr="00FD7676" w:rsidRDefault="00B819D3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gramStart"/>
            <w:r w:rsidRPr="00FD7676">
              <w:rPr>
                <w:rFonts w:cs="Times New Roman"/>
              </w:rPr>
              <w:t>An</w:t>
            </w:r>
            <w:proofErr w:type="gramEnd"/>
            <w:r w:rsidRPr="00FD7676">
              <w:rPr>
                <w:rFonts w:cs="Times New Roman"/>
              </w:rPr>
              <w:t xml:space="preserve"> user may own a table and that user will have all privileges on the table they own.</w:t>
            </w:r>
          </w:p>
          <w:p w14:paraId="746D0D5C" w14:textId="1AF80D64" w:rsidR="00B819D3" w:rsidRPr="00FD7676" w:rsidRDefault="00B819D3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The owner of the table can then allow certain privileges </w:t>
            </w:r>
            <w:r w:rsidR="00B158D3" w:rsidRPr="00FD7676">
              <w:rPr>
                <w:rFonts w:cs="Times New Roman"/>
              </w:rPr>
              <w:t>on the table they own.</w:t>
            </w:r>
          </w:p>
          <w:p w14:paraId="119DD7DD" w14:textId="653B0A18" w:rsidR="00B158D3" w:rsidRPr="00FD7676" w:rsidRDefault="00B158D3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The owner of the table can then allow certain roles to access certain privileges on the table they own.</w:t>
            </w:r>
          </w:p>
          <w:p w14:paraId="0DCB628A" w14:textId="6A89D966" w:rsidR="00685692" w:rsidRPr="00FD7676" w:rsidRDefault="00086841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The owner of the table can revoke privileges that they might have assigned to a role on the owned table.</w:t>
            </w:r>
          </w:p>
          <w:p w14:paraId="181353A7" w14:textId="27C97E0C" w:rsidR="000F7294" w:rsidRPr="00FD7676" w:rsidRDefault="000F7294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The owner of the table can </w:t>
            </w:r>
            <w:r w:rsidR="003D595E" w:rsidRPr="00FD7676">
              <w:rPr>
                <w:rFonts w:cs="Times New Roman"/>
              </w:rPr>
              <w:t>grant privileges to roles on the owned table, if the role also has been allowed to perform those operations by the super-user.</w:t>
            </w:r>
          </w:p>
          <w:p w14:paraId="1DA38042" w14:textId="77777777" w:rsidR="000F7294" w:rsidRPr="00FD7676" w:rsidRDefault="000F7294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Each role will be assigned certain privileges on them, and the role can only perform those operations as permitted by the privileges.</w:t>
            </w:r>
          </w:p>
          <w:p w14:paraId="461B3A97" w14:textId="65D10347" w:rsidR="000F7294" w:rsidRPr="00FD7676" w:rsidRDefault="00932C0A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The system </w:t>
            </w:r>
            <w:r w:rsidR="00465FA7" w:rsidRPr="00FD7676">
              <w:rPr>
                <w:rFonts w:cs="Times New Roman"/>
              </w:rPr>
              <w:t xml:space="preserve">has been implemented to follow “Strict DAC” where there </w:t>
            </w:r>
            <w:r w:rsidR="00274304" w:rsidRPr="00FD7676">
              <w:rPr>
                <w:rFonts w:cs="Times New Roman"/>
              </w:rPr>
              <w:t>can only be a single level</w:t>
            </w:r>
            <w:r w:rsidR="00445AC5" w:rsidRPr="00FD7676">
              <w:rPr>
                <w:rFonts w:cs="Times New Roman"/>
              </w:rPr>
              <w:t xml:space="preserve"> of access grants, where the owner can grant access on owned relation to another user / </w:t>
            </w:r>
            <w:proofErr w:type="gramStart"/>
            <w:r w:rsidR="00445AC5" w:rsidRPr="00FD7676">
              <w:rPr>
                <w:rFonts w:cs="Times New Roman"/>
              </w:rPr>
              <w:t>role</w:t>
            </w:r>
            <w:proofErr w:type="gramEnd"/>
            <w:r w:rsidR="001C5E14" w:rsidRPr="00FD7676">
              <w:rPr>
                <w:rFonts w:cs="Times New Roman"/>
              </w:rPr>
              <w:t xml:space="preserve"> but the other user / role will not be allowed </w:t>
            </w:r>
            <w:r w:rsidR="009B1991" w:rsidRPr="00FD7676">
              <w:rPr>
                <w:rFonts w:cs="Times New Roman"/>
              </w:rPr>
              <w:t>any propagation</w:t>
            </w:r>
            <w:r w:rsidR="00111DB4" w:rsidRPr="00FD7676">
              <w:rPr>
                <w:rFonts w:cs="Times New Roman"/>
              </w:rPr>
              <w:t xml:space="preserve"> of privileges.</w:t>
            </w:r>
          </w:p>
          <w:p w14:paraId="7CADCD8D" w14:textId="7EF0174F" w:rsidR="009738F0" w:rsidRPr="00FD7676" w:rsidRDefault="009738F0" w:rsidP="00FD7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A privilege can only be granted and revoked by the owner of the table</w:t>
            </w:r>
            <w:r w:rsidR="00480FEF" w:rsidRPr="00FD7676">
              <w:rPr>
                <w:rFonts w:cs="Times New Roman"/>
              </w:rPr>
              <w:t>.</w:t>
            </w:r>
          </w:p>
          <w:p w14:paraId="459C389C" w14:textId="3D621E79" w:rsidR="006155A2" w:rsidRPr="00FD7676" w:rsidRDefault="006155A2" w:rsidP="00FD7676">
            <w:pPr>
              <w:pStyle w:val="Text"/>
              <w:jc w:val="both"/>
              <w:rPr>
                <w:rFonts w:cs="Times New Roman"/>
              </w:rPr>
            </w:pPr>
          </w:p>
          <w:p w14:paraId="59BAEBCD" w14:textId="77777777" w:rsidR="00A85F30" w:rsidRPr="00FD7676" w:rsidRDefault="00A85F30" w:rsidP="00FD7676">
            <w:pPr>
              <w:pStyle w:val="Text"/>
              <w:jc w:val="both"/>
              <w:rPr>
                <w:rFonts w:cs="Times New Roman"/>
              </w:rPr>
            </w:pPr>
          </w:p>
          <w:p w14:paraId="1FF1EA20" w14:textId="77777777" w:rsidR="00A85F30" w:rsidRPr="00FD7676" w:rsidRDefault="00A85F30" w:rsidP="00FD7676">
            <w:pPr>
              <w:pStyle w:val="Text"/>
              <w:jc w:val="both"/>
              <w:rPr>
                <w:rFonts w:cs="Times New Roman"/>
              </w:rPr>
            </w:pPr>
          </w:p>
          <w:p w14:paraId="0E4BF126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459C4277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46B85C47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3751ED3B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6565D550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59902631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0AEB7202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53C53CAE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65A303BD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7C29F0A1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7D5EE999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21D69E76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628C1374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68D22A47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3C3A9046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5DB8CB67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23E112D8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7192A801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2868944A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5A2EA226" w14:textId="77777777" w:rsidR="0044458F" w:rsidRPr="00FD7676" w:rsidRDefault="0044458F" w:rsidP="00FD7676">
            <w:pPr>
              <w:pStyle w:val="Text"/>
              <w:jc w:val="both"/>
              <w:rPr>
                <w:rFonts w:cs="Times New Roman"/>
              </w:rPr>
            </w:pPr>
          </w:p>
          <w:p w14:paraId="53033A0D" w14:textId="77777777" w:rsidR="00A85F30" w:rsidRPr="00FD7676" w:rsidRDefault="00A85F30" w:rsidP="00FD7676">
            <w:pPr>
              <w:pStyle w:val="Text"/>
              <w:jc w:val="both"/>
              <w:rPr>
                <w:rFonts w:cs="Times New Roman"/>
              </w:rPr>
            </w:pPr>
          </w:p>
          <w:p w14:paraId="5CF32C00" w14:textId="68648BE1" w:rsidR="006155A2" w:rsidRPr="00D41733" w:rsidRDefault="00CE1429" w:rsidP="00D41733">
            <w:pPr>
              <w:pStyle w:val="Text"/>
              <w:rPr>
                <w:b/>
                <w:bCs/>
              </w:rPr>
            </w:pPr>
            <w:r w:rsidRPr="00D41733">
              <w:rPr>
                <w:b/>
                <w:bCs/>
              </w:rPr>
              <w:t>Changes made to EER</w:t>
            </w:r>
          </w:p>
          <w:p w14:paraId="65F7DAEC" w14:textId="77777777" w:rsidR="00E4008F" w:rsidRPr="00D41733" w:rsidRDefault="00E4008F" w:rsidP="00D41733">
            <w:pPr>
              <w:pStyle w:val="Text"/>
            </w:pPr>
          </w:p>
          <w:p w14:paraId="37ADDBAB" w14:textId="77777777" w:rsidR="00A85F30" w:rsidRPr="00D41733" w:rsidRDefault="008578BE" w:rsidP="00D41733">
            <w:pPr>
              <w:pStyle w:val="Text"/>
            </w:pPr>
            <w:r w:rsidRPr="00D41733">
              <w:t>Initial EER</w:t>
            </w:r>
          </w:p>
          <w:p w14:paraId="521FAADB" w14:textId="23EA8394" w:rsidR="00A85F30" w:rsidRPr="00FD7676" w:rsidRDefault="00A85F30" w:rsidP="00FD7676">
            <w:pPr>
              <w:pStyle w:val="Text"/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fldChar w:fldCharType="begin"/>
            </w:r>
            <w:r w:rsidRPr="00FD7676">
              <w:rPr>
                <w:rFonts w:cs="Times New Roman"/>
              </w:rPr>
              <w:instrText xml:space="preserve"> INCLUDEPICTURE "/var/folders/wj/hk70qj4s5q1b49vp05gsszhr0000gn/T/com.microsoft.Word/WebArchiveCopyPasteTempFiles/page1image16997904" \* MERGEFORMATINET </w:instrText>
            </w:r>
            <w:r w:rsidRPr="00FD7676">
              <w:rPr>
                <w:rFonts w:cs="Times New Roman"/>
              </w:rPr>
              <w:fldChar w:fldCharType="separate"/>
            </w:r>
            <w:r w:rsidRPr="00FD7676">
              <w:rPr>
                <w:rFonts w:cs="Times New Roman"/>
                <w:noProof/>
              </w:rPr>
              <w:drawing>
                <wp:inline distT="0" distB="0" distL="0" distR="0" wp14:anchorId="76C68D71" wp14:editId="52EB50F0">
                  <wp:extent cx="6016752" cy="4897104"/>
                  <wp:effectExtent l="0" t="0" r="3175" b="5715"/>
                  <wp:docPr id="8" name="Picture 8" descr="page1image16997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16997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8676" cy="498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676">
              <w:rPr>
                <w:rFonts w:cs="Times New Roman"/>
              </w:rPr>
              <w:fldChar w:fldCharType="end"/>
            </w:r>
          </w:p>
          <w:p w14:paraId="33C587BE" w14:textId="5064655B" w:rsidR="00A85F30" w:rsidRDefault="00A85F30" w:rsidP="00FD7676">
            <w:pPr>
              <w:pStyle w:val="Text"/>
              <w:numPr>
                <w:ilvl w:val="0"/>
                <w:numId w:val="28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>The mapping for user accounts and user role has been changed from 1:1 to N : 1. The reason for this change being, initially the assumption was that each role will have a single user. However</w:t>
            </w:r>
            <w:r w:rsidR="005F5E6E" w:rsidRPr="00FD7676">
              <w:rPr>
                <w:rFonts w:cs="Times New Roman"/>
              </w:rPr>
              <w:t xml:space="preserve">, during the mapping stage we realized that </w:t>
            </w:r>
          </w:p>
          <w:p w14:paraId="0D296D21" w14:textId="566E5840" w:rsidR="009D4449" w:rsidRDefault="009D4449" w:rsidP="00FD7676">
            <w:pPr>
              <w:pStyle w:val="Text"/>
              <w:numPr>
                <w:ilvl w:val="0"/>
                <w:numId w:val="28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participation for user accounts and relation </w:t>
            </w:r>
            <w:r w:rsidR="008E72EB">
              <w:rPr>
                <w:rFonts w:cs="Times New Roman"/>
              </w:rPr>
              <w:t>privilege</w:t>
            </w:r>
            <w:r>
              <w:rPr>
                <w:rFonts w:cs="Times New Roman"/>
              </w:rPr>
              <w:t xml:space="preserve"> has been update to total </w:t>
            </w:r>
            <w:r w:rsidR="008E72EB">
              <w:rPr>
                <w:rFonts w:cs="Times New Roman"/>
              </w:rPr>
              <w:t>participation</w:t>
            </w:r>
            <w:r>
              <w:rPr>
                <w:rFonts w:cs="Times New Roman"/>
              </w:rPr>
              <w:t xml:space="preserve"> on the </w:t>
            </w:r>
            <w:r w:rsidR="008E72EB">
              <w:rPr>
                <w:rFonts w:cs="Times New Roman"/>
              </w:rPr>
              <w:t>relations</w:t>
            </w:r>
            <w:r>
              <w:rPr>
                <w:rFonts w:cs="Times New Roman"/>
              </w:rPr>
              <w:t xml:space="preserve"> privilege side. This </w:t>
            </w:r>
            <w:r w:rsidR="003C7E1A">
              <w:rPr>
                <w:rFonts w:cs="Times New Roman"/>
              </w:rPr>
              <w:t xml:space="preserve">is for the fact that relation </w:t>
            </w:r>
            <w:r w:rsidR="008E72EB">
              <w:rPr>
                <w:rFonts w:cs="Times New Roman"/>
              </w:rPr>
              <w:t>privileges</w:t>
            </w:r>
            <w:r w:rsidR="003C7E1A">
              <w:rPr>
                <w:rFonts w:cs="Times New Roman"/>
              </w:rPr>
              <w:t xml:space="preserve"> </w:t>
            </w:r>
            <w:proofErr w:type="gramStart"/>
            <w:r w:rsidR="003C7E1A">
              <w:rPr>
                <w:rFonts w:cs="Times New Roman"/>
              </w:rPr>
              <w:t>has</w:t>
            </w:r>
            <w:proofErr w:type="gramEnd"/>
            <w:r w:rsidR="003C7E1A">
              <w:rPr>
                <w:rFonts w:cs="Times New Roman"/>
              </w:rPr>
              <w:t xml:space="preserve"> to be given by an owner who is also represented as a user account in the database.</w:t>
            </w:r>
          </w:p>
          <w:p w14:paraId="7DD9AA5A" w14:textId="728ED651" w:rsidR="00DC5B5A" w:rsidRPr="00FD7676" w:rsidRDefault="00DC5B5A" w:rsidP="00FD7676">
            <w:pPr>
              <w:pStyle w:val="Text"/>
              <w:numPr>
                <w:ilvl w:val="0"/>
                <w:numId w:val="28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Some attributes have been </w:t>
            </w:r>
            <w:r w:rsidR="00A503AD">
              <w:rPr>
                <w:rFonts w:cs="Times New Roman"/>
              </w:rPr>
              <w:t>adjusted to match the requirements and assumptions.</w:t>
            </w:r>
          </w:p>
          <w:p w14:paraId="1020E2BA" w14:textId="6A408E49" w:rsidR="009575E6" w:rsidRDefault="009575E6" w:rsidP="00FD7676">
            <w:pPr>
              <w:pStyle w:val="Text"/>
              <w:numPr>
                <w:ilvl w:val="0"/>
                <w:numId w:val="28"/>
              </w:numPr>
              <w:jc w:val="both"/>
              <w:rPr>
                <w:rFonts w:cs="Times New Roman"/>
              </w:rPr>
            </w:pPr>
            <w:r w:rsidRPr="00FD7676">
              <w:rPr>
                <w:rFonts w:cs="Times New Roman"/>
              </w:rPr>
              <w:t xml:space="preserve">The participation for user </w:t>
            </w:r>
            <w:r w:rsidR="006F04A9" w:rsidRPr="00FD7676">
              <w:rPr>
                <w:rFonts w:cs="Times New Roman"/>
              </w:rPr>
              <w:t xml:space="preserve">the user role side of has relationship has been changes from total to partial. This was because, </w:t>
            </w:r>
            <w:r w:rsidR="007F48D6" w:rsidRPr="00FD7676">
              <w:rPr>
                <w:rFonts w:cs="Times New Roman"/>
              </w:rPr>
              <w:t>we found it more practical for the user role to be optionally assigned user accounts. This arises from a scenario where the system actor[person using the system] may decide to first only create role and later assign users as and when they see fit.</w:t>
            </w:r>
          </w:p>
          <w:p w14:paraId="53C71690" w14:textId="0177FA4D" w:rsidR="008578BE" w:rsidRPr="00FD7676" w:rsidRDefault="008578BE" w:rsidP="00FD7676">
            <w:pPr>
              <w:pStyle w:val="Text"/>
              <w:jc w:val="both"/>
              <w:rPr>
                <w:rFonts w:cs="Times New Roman"/>
              </w:rPr>
            </w:pPr>
          </w:p>
        </w:tc>
        <w:tc>
          <w:tcPr>
            <w:tcW w:w="646" w:type="dxa"/>
            <w:gridSpan w:val="2"/>
            <w:vAlign w:val="bottom"/>
          </w:tcPr>
          <w:p w14:paraId="17B96E41" w14:textId="085B5A73" w:rsidR="009B2968" w:rsidRPr="00FD7676" w:rsidRDefault="009B2968" w:rsidP="00FD7676">
            <w:pPr>
              <w:pStyle w:val="ImageCaption"/>
              <w:jc w:val="both"/>
              <w:rPr>
                <w:rFonts w:cs="Times New Roman"/>
              </w:rPr>
            </w:pPr>
          </w:p>
          <w:p w14:paraId="3FC76238" w14:textId="77777777" w:rsidR="00211CE6" w:rsidRPr="00FD7676" w:rsidRDefault="00211CE6" w:rsidP="00FD7676">
            <w:pPr>
              <w:pStyle w:val="ImageCaption"/>
              <w:jc w:val="both"/>
              <w:rPr>
                <w:rFonts w:cs="Times New Roman"/>
              </w:rPr>
            </w:pPr>
          </w:p>
          <w:p w14:paraId="6D33A639" w14:textId="77777777" w:rsidR="00211CE6" w:rsidRPr="00FD7676" w:rsidRDefault="00211CE6" w:rsidP="00FD7676">
            <w:pPr>
              <w:pStyle w:val="ImageCaption"/>
              <w:jc w:val="both"/>
              <w:rPr>
                <w:rFonts w:cs="Times New Roman"/>
              </w:rPr>
            </w:pPr>
          </w:p>
          <w:p w14:paraId="5F0FD76F" w14:textId="06595775" w:rsidR="00D65EBC" w:rsidRPr="00FD7676" w:rsidRDefault="00D65EBC" w:rsidP="00FD7676">
            <w:pPr>
              <w:pStyle w:val="ImageCaption"/>
              <w:jc w:val="both"/>
              <w:rPr>
                <w:rFonts w:cs="Times New Roman"/>
              </w:rPr>
            </w:pPr>
          </w:p>
        </w:tc>
      </w:tr>
    </w:tbl>
    <w:p w14:paraId="2F76145A" w14:textId="77777777" w:rsidR="00D728F0" w:rsidRDefault="00D728F0" w:rsidP="00D728F0">
      <w:pPr>
        <w:pStyle w:val="Heading3"/>
        <w:jc w:val="left"/>
        <w:rPr>
          <w:rFonts w:ascii="Times New Roman" w:hAnsi="Times New Roman" w:cs="Times New Roman"/>
        </w:rPr>
      </w:pPr>
    </w:p>
    <w:p w14:paraId="7E098EA0" w14:textId="44E8BBB6" w:rsidR="00BF7D64" w:rsidRPr="00D41733" w:rsidRDefault="00BF7D64" w:rsidP="00BF7D64">
      <w:pPr>
        <w:pStyle w:val="Heading3"/>
        <w:jc w:val="left"/>
        <w:rPr>
          <w:rFonts w:cs="Times New Roman"/>
        </w:rPr>
      </w:pPr>
      <w:r w:rsidRPr="00D41733">
        <w:rPr>
          <w:rFonts w:cs="Times New Roman"/>
        </w:rPr>
        <w:t>Part 2 – EER to Relational Mapping</w:t>
      </w:r>
    </w:p>
    <w:p w14:paraId="227625AA" w14:textId="7BF90DCD" w:rsidR="00BF7D64" w:rsidRPr="00FD7676" w:rsidRDefault="00BF7D64" w:rsidP="00BF7D64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55866B5" wp14:editId="6A0ACC35">
            <wp:extent cx="3133725" cy="4572000"/>
            <wp:effectExtent l="0" t="0" r="0" b="0"/>
            <wp:docPr id="1176937218" name="Picture 11769372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9372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1E8E" w14:textId="1D9D92A0" w:rsidR="00BF7D64" w:rsidRPr="00FD7676" w:rsidRDefault="00BF7D64" w:rsidP="00BF7D64">
      <w:pPr>
        <w:jc w:val="both"/>
        <w:rPr>
          <w:rFonts w:cs="Times New Roman"/>
        </w:rPr>
      </w:pPr>
    </w:p>
    <w:p w14:paraId="2FE7A02D" w14:textId="1338DDDA" w:rsidR="00BF7D64" w:rsidRPr="00FD7676" w:rsidRDefault="00BF7D64" w:rsidP="00BF7D64">
      <w:pPr>
        <w:jc w:val="both"/>
        <w:rPr>
          <w:rFonts w:cs="Times New Roman"/>
        </w:rPr>
      </w:pPr>
    </w:p>
    <w:p w14:paraId="7BF4D7C8" w14:textId="0D1EBFA1" w:rsidR="00BF7D64" w:rsidRPr="00FD7676" w:rsidRDefault="00BF7D64" w:rsidP="00BF7D64">
      <w:pPr>
        <w:jc w:val="both"/>
        <w:rPr>
          <w:rFonts w:eastAsia="Times New Roman" w:cs="Times New Roman"/>
          <w:b/>
          <w:sz w:val="32"/>
          <w:szCs w:val="32"/>
          <w:u w:val="single"/>
        </w:rPr>
      </w:pPr>
      <w:r w:rsidRPr="7B9B78A7">
        <w:rPr>
          <w:rFonts w:eastAsia="Times New Roman" w:cs="Times New Roman"/>
          <w:b/>
          <w:bCs/>
          <w:sz w:val="32"/>
          <w:szCs w:val="32"/>
          <w:u w:val="single"/>
        </w:rPr>
        <w:t>Mapping</w:t>
      </w:r>
      <w:r w:rsidRPr="00FD7676">
        <w:rPr>
          <w:rFonts w:eastAsia="Times New Roman" w:cs="Times New Roman"/>
          <w:b/>
          <w:sz w:val="32"/>
          <w:szCs w:val="32"/>
          <w:u w:val="single"/>
        </w:rPr>
        <w:t xml:space="preserve"> of regular (strong) entity types</w:t>
      </w:r>
    </w:p>
    <w:p w14:paraId="00105621" w14:textId="754C986D" w:rsidR="00BF7D64" w:rsidRPr="00FD7676" w:rsidRDefault="00BF7D64" w:rsidP="00BF7D64">
      <w:pPr>
        <w:jc w:val="both"/>
        <w:rPr>
          <w:rFonts w:eastAsia="Book Antiqua" w:cs="Times New Roman"/>
        </w:rPr>
      </w:pPr>
    </w:p>
    <w:p w14:paraId="44510ED3" w14:textId="4686A8CF" w:rsidR="00BF7D64" w:rsidRPr="00FD7676" w:rsidRDefault="00BF7D64" w:rsidP="00BF7D64">
      <w:pPr>
        <w:pStyle w:val="Text"/>
        <w:jc w:val="both"/>
        <w:rPr>
          <w:rFonts w:cs="Times New Roman"/>
        </w:rPr>
      </w:pPr>
      <w:r w:rsidRPr="00FD7676">
        <w:rPr>
          <w:rFonts w:cs="Times New Roman"/>
        </w:rPr>
        <w:t xml:space="preserve">In this step, we map the strong entities in our project, </w:t>
      </w:r>
      <w:proofErr w:type="gramStart"/>
      <w:r w:rsidRPr="00FD7676">
        <w:rPr>
          <w:rFonts w:cs="Times New Roman"/>
        </w:rPr>
        <w:t>I.e.</w:t>
      </w:r>
      <w:proofErr w:type="gramEnd"/>
      <w:r w:rsidRPr="00FD7676">
        <w:rPr>
          <w:rFonts w:cs="Times New Roman"/>
        </w:rPr>
        <w:t xml:space="preserve"> User Account, User Role, </w:t>
      </w:r>
      <w:proofErr w:type="spellStart"/>
      <w:r w:rsidRPr="00FD7676">
        <w:rPr>
          <w:rFonts w:cs="Times New Roman"/>
        </w:rPr>
        <w:t>DBTable</w:t>
      </w:r>
      <w:proofErr w:type="spellEnd"/>
      <w:r w:rsidRPr="00FD7676">
        <w:rPr>
          <w:rFonts w:cs="Times New Roman"/>
        </w:rPr>
        <w:t xml:space="preserve"> and Privilege , by creating a Relation with their simple attributes present in it, and select one of the attributes as a Primary Key.</w:t>
      </w:r>
    </w:p>
    <w:p w14:paraId="0194C413" w14:textId="1168D62B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3F05B31A" w14:textId="7E1248D1" w:rsidR="00BF7D64" w:rsidRPr="00FD7676" w:rsidRDefault="00BF7D64" w:rsidP="00BF7D64">
      <w:pPr>
        <w:pStyle w:val="Text"/>
        <w:jc w:val="both"/>
        <w:rPr>
          <w:rFonts w:eastAsia="Book Antiqua" w:cs="Times New Roman"/>
          <w:b/>
          <w:sz w:val="32"/>
          <w:szCs w:val="32"/>
          <w:u w:val="single"/>
        </w:rPr>
      </w:pPr>
      <w:r w:rsidRPr="00FD7676">
        <w:rPr>
          <w:rFonts w:eastAsia="Book Antiqua" w:cs="Times New Roman"/>
          <w:b/>
          <w:sz w:val="32"/>
          <w:szCs w:val="32"/>
          <w:u w:val="single"/>
        </w:rPr>
        <w:t>Mapping of Binary Relationships</w:t>
      </w:r>
    </w:p>
    <w:p w14:paraId="56F31B7A" w14:textId="386BC345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54D65C4E" w14:textId="268AC558" w:rsidR="00BF7D64" w:rsidRPr="00FD7676" w:rsidRDefault="00BF7D64" w:rsidP="00BF7D64">
      <w:pPr>
        <w:pStyle w:val="Text"/>
        <w:jc w:val="both"/>
        <w:rPr>
          <w:rFonts w:eastAsia="Book Antiqua" w:cs="Times New Roman"/>
          <w:b/>
        </w:rPr>
      </w:pPr>
      <w:r w:rsidRPr="00FD7676">
        <w:rPr>
          <w:rFonts w:eastAsia="Book Antiqua" w:cs="Times New Roman"/>
          <w:b/>
        </w:rPr>
        <w:t>I) Mapping of 1:N Relationship:</w:t>
      </w:r>
    </w:p>
    <w:p w14:paraId="3124882D" w14:textId="51C3C6A1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523E3A0E" w14:textId="707CE36F" w:rsidR="00BF7D64" w:rsidRPr="00FD7676" w:rsidRDefault="00BF7D64" w:rsidP="00BF7D64">
      <w:pPr>
        <w:pStyle w:val="Text"/>
        <w:jc w:val="both"/>
        <w:rPr>
          <w:rFonts w:eastAsiaTheme="minorEastAsia" w:cs="Times New Roman"/>
          <w:b/>
          <w:u w:val="single"/>
        </w:rPr>
      </w:pPr>
      <w:r w:rsidRPr="00FD7676">
        <w:rPr>
          <w:rFonts w:eastAsia="Book Antiqua" w:cs="Times New Roman"/>
          <w:b/>
          <w:u w:val="single"/>
        </w:rPr>
        <w:t xml:space="preserve">1:N Relationship for User Account and </w:t>
      </w:r>
      <w:proofErr w:type="spellStart"/>
      <w:r w:rsidRPr="00FD7676">
        <w:rPr>
          <w:rFonts w:eastAsia="Book Antiqua" w:cs="Times New Roman"/>
          <w:b/>
          <w:u w:val="single"/>
        </w:rPr>
        <w:t>DBTable</w:t>
      </w:r>
      <w:proofErr w:type="spellEnd"/>
      <w:r w:rsidRPr="00FD7676">
        <w:rPr>
          <w:rFonts w:eastAsia="Book Antiqua" w:cs="Times New Roman"/>
          <w:b/>
          <w:u w:val="single"/>
        </w:rPr>
        <w:t>:</w:t>
      </w:r>
    </w:p>
    <w:p w14:paraId="72C490D2" w14:textId="7FB48EC2" w:rsidR="00BF7D64" w:rsidRPr="00FD7676" w:rsidRDefault="00BF7D64" w:rsidP="00BF7D64">
      <w:pPr>
        <w:pStyle w:val="Text"/>
        <w:jc w:val="both"/>
        <w:rPr>
          <w:rFonts w:cs="Times New Roman"/>
        </w:rPr>
      </w:pPr>
      <w:r w:rsidRPr="00FD7676">
        <w:rPr>
          <w:rFonts w:eastAsia="Book Antiqua" w:cs="Times New Roman"/>
        </w:rPr>
        <w:t xml:space="preserve">We map this relationship by adding a Foreign Key in </w:t>
      </w:r>
      <w:proofErr w:type="spellStart"/>
      <w:r w:rsidRPr="00FD7676">
        <w:rPr>
          <w:rFonts w:eastAsia="Book Antiqua" w:cs="Times New Roman"/>
        </w:rPr>
        <w:t>DBTable</w:t>
      </w:r>
      <w:proofErr w:type="spellEnd"/>
      <w:r w:rsidRPr="00FD7676">
        <w:rPr>
          <w:rFonts w:eastAsia="Book Antiqua" w:cs="Times New Roman"/>
        </w:rPr>
        <w:t xml:space="preserve"> which references the Primary Key of User Accounts.</w:t>
      </w:r>
    </w:p>
    <w:p w14:paraId="3D580578" w14:textId="64929C76" w:rsidR="00BF7D64" w:rsidRPr="00FD7676" w:rsidRDefault="00BF7D64" w:rsidP="00BF7D64">
      <w:pPr>
        <w:pStyle w:val="Text"/>
        <w:jc w:val="both"/>
        <w:rPr>
          <w:rFonts w:cs="Times New Roman"/>
        </w:rPr>
      </w:pPr>
      <w:r w:rsidRPr="00FD7676">
        <w:rPr>
          <w:rFonts w:eastAsia="Book Antiqua" w:cs="Times New Roman"/>
        </w:rPr>
        <w:t xml:space="preserve">Here, the Foreign key is </w:t>
      </w:r>
      <w:proofErr w:type="spellStart"/>
      <w:r w:rsidRPr="00FD7676">
        <w:rPr>
          <w:rFonts w:eastAsia="Book Antiqua" w:cs="Times New Roman"/>
        </w:rPr>
        <w:t>ownerID</w:t>
      </w:r>
      <w:proofErr w:type="spellEnd"/>
      <w:r w:rsidRPr="00FD7676">
        <w:rPr>
          <w:rFonts w:eastAsia="Book Antiqua" w:cs="Times New Roman"/>
        </w:rPr>
        <w:t xml:space="preserve"> which references userID in User Accounts.</w:t>
      </w:r>
    </w:p>
    <w:p w14:paraId="158C40F0" w14:textId="06F52964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44FC3D79" w14:textId="12314AB1" w:rsidR="00BF7D64" w:rsidRPr="00FD7676" w:rsidRDefault="00BF7D64" w:rsidP="00BF7D64">
      <w:pPr>
        <w:pStyle w:val="Text"/>
        <w:jc w:val="both"/>
        <w:rPr>
          <w:rFonts w:eastAsiaTheme="minorEastAsia" w:cs="Times New Roman"/>
          <w:b/>
          <w:u w:val="single"/>
        </w:rPr>
      </w:pPr>
      <w:r w:rsidRPr="00FD7676">
        <w:rPr>
          <w:rFonts w:eastAsia="Book Antiqua" w:cs="Times New Roman"/>
          <w:b/>
          <w:u w:val="single"/>
        </w:rPr>
        <w:t>1:N Relationship for User Role  and User Account :</w:t>
      </w:r>
    </w:p>
    <w:p w14:paraId="37791A79" w14:textId="74BF79E8" w:rsidR="00BF7D64" w:rsidRPr="00FD7676" w:rsidRDefault="00BF7D64" w:rsidP="00BF7D64">
      <w:pPr>
        <w:pStyle w:val="Text"/>
        <w:jc w:val="both"/>
        <w:rPr>
          <w:rFonts w:cs="Times New Roman"/>
        </w:rPr>
      </w:pPr>
      <w:r w:rsidRPr="00FD7676">
        <w:rPr>
          <w:rFonts w:eastAsia="Book Antiqua" w:cs="Times New Roman"/>
        </w:rPr>
        <w:t>We map this relationship by adding a Foreign Key in User Account which references the Primary Key of User Role.</w:t>
      </w:r>
    </w:p>
    <w:p w14:paraId="75D1D1DE" w14:textId="6EFE009F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  <w:r w:rsidRPr="00FD7676">
        <w:rPr>
          <w:rFonts w:eastAsia="Book Antiqua" w:cs="Times New Roman"/>
        </w:rPr>
        <w:t>Here, the Foreign Key is roleName which references roleName in User Role.</w:t>
      </w:r>
    </w:p>
    <w:p w14:paraId="742AD395" w14:textId="04314B4F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08B77663" w14:textId="0B9E2B87" w:rsidR="00BF7D64" w:rsidRPr="00FD7676" w:rsidRDefault="00BF7D64" w:rsidP="00BF7D64">
      <w:pPr>
        <w:pStyle w:val="Text"/>
        <w:jc w:val="both"/>
        <w:rPr>
          <w:rFonts w:eastAsiaTheme="minorEastAsia" w:cs="Times New Roman"/>
          <w:b/>
          <w:u w:val="single"/>
        </w:rPr>
      </w:pPr>
      <w:r w:rsidRPr="00FD7676">
        <w:rPr>
          <w:rFonts w:eastAsia="Book Antiqua" w:cs="Times New Roman"/>
          <w:b/>
          <w:u w:val="single"/>
        </w:rPr>
        <w:t>1:N Relationship for User Account and Relation-Privilege :</w:t>
      </w:r>
    </w:p>
    <w:p w14:paraId="57F82565" w14:textId="657A64EC" w:rsidR="00BF7D64" w:rsidRPr="00FD7676" w:rsidRDefault="00BF7D64" w:rsidP="00BF7D64">
      <w:pPr>
        <w:pStyle w:val="Text"/>
        <w:jc w:val="both"/>
        <w:rPr>
          <w:rFonts w:eastAsiaTheme="minorEastAsia" w:cs="Times New Roman"/>
        </w:rPr>
      </w:pPr>
      <w:r w:rsidRPr="00FD7676">
        <w:rPr>
          <w:rFonts w:eastAsia="Book Antiqua" w:cs="Times New Roman"/>
        </w:rPr>
        <w:t>We map this relationship by adding a Foreign Key in Relation-Privilege which references the Primary Key of User Account.</w:t>
      </w:r>
    </w:p>
    <w:p w14:paraId="6A865983" w14:textId="2085FAA1" w:rsidR="00BF7D64" w:rsidRPr="00FD7676" w:rsidRDefault="00BF7D64" w:rsidP="00BF7D64">
      <w:pPr>
        <w:pStyle w:val="Text"/>
        <w:jc w:val="both"/>
        <w:rPr>
          <w:rFonts w:eastAsiaTheme="minorEastAsia" w:cs="Times New Roman"/>
        </w:rPr>
      </w:pPr>
      <w:r w:rsidRPr="00FD7676">
        <w:rPr>
          <w:rFonts w:eastAsia="Book Antiqua" w:cs="Times New Roman"/>
        </w:rPr>
        <w:t xml:space="preserve">Here, the Foreign Key is </w:t>
      </w:r>
      <w:proofErr w:type="spellStart"/>
      <w:r w:rsidRPr="00FD7676">
        <w:rPr>
          <w:rFonts w:eastAsia="Book Antiqua" w:cs="Times New Roman"/>
        </w:rPr>
        <w:t>grantorID</w:t>
      </w:r>
      <w:proofErr w:type="spellEnd"/>
      <w:r w:rsidRPr="00FD7676">
        <w:rPr>
          <w:rFonts w:eastAsia="Book Antiqua" w:cs="Times New Roman"/>
        </w:rPr>
        <w:t xml:space="preserve"> which references userID in User Role.</w:t>
      </w:r>
    </w:p>
    <w:p w14:paraId="14C4E688" w14:textId="51D50D92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362953C7" w14:textId="2CF42819" w:rsidR="00BF7D64" w:rsidRPr="00FD7676" w:rsidRDefault="00BF7D64" w:rsidP="00BF7D64">
      <w:pPr>
        <w:pStyle w:val="Text"/>
        <w:jc w:val="both"/>
        <w:rPr>
          <w:rFonts w:eastAsiaTheme="minorEastAsia" w:cs="Times New Roman"/>
          <w:b/>
          <w:u w:val="single"/>
        </w:rPr>
      </w:pPr>
      <w:r w:rsidRPr="00FD7676">
        <w:rPr>
          <w:rFonts w:eastAsia="Book Antiqua" w:cs="Times New Roman"/>
          <w:b/>
          <w:u w:val="single"/>
        </w:rPr>
        <w:t>1:N Relationship for User Role and Account Privilege :</w:t>
      </w:r>
    </w:p>
    <w:p w14:paraId="3A6A7236" w14:textId="06B6C2D2" w:rsidR="00BF7D64" w:rsidRPr="00FD7676" w:rsidRDefault="00BF7D64" w:rsidP="00BF7D64">
      <w:pPr>
        <w:pStyle w:val="Text"/>
        <w:jc w:val="both"/>
        <w:rPr>
          <w:rFonts w:eastAsiaTheme="minorEastAsia" w:cs="Times New Roman"/>
        </w:rPr>
      </w:pPr>
      <w:r w:rsidRPr="00FD7676">
        <w:rPr>
          <w:rFonts w:eastAsia="Book Antiqua" w:cs="Times New Roman"/>
        </w:rPr>
        <w:t>We map this relationship by adding a Foreign Key in Account -Privilege which references the Primary Key of User Role.</w:t>
      </w:r>
    </w:p>
    <w:p w14:paraId="3D8185F4" w14:textId="25E9A4E7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  <w:r w:rsidRPr="00FD7676">
        <w:rPr>
          <w:rFonts w:eastAsia="Book Antiqua" w:cs="Times New Roman"/>
        </w:rPr>
        <w:t>Here, the Foreign Key is roleName which references roleName in User Role.</w:t>
      </w:r>
    </w:p>
    <w:p w14:paraId="03324B52" w14:textId="790750E2" w:rsidR="00BF7D64" w:rsidRPr="00FD7676" w:rsidRDefault="00BF7D64" w:rsidP="00BF7D64">
      <w:pPr>
        <w:pStyle w:val="Text"/>
        <w:jc w:val="both"/>
        <w:rPr>
          <w:rFonts w:eastAsia="Book Antiqua" w:cs="Times New Roman"/>
        </w:rPr>
      </w:pPr>
    </w:p>
    <w:p w14:paraId="526D0782" w14:textId="37A9A217" w:rsidR="00BF7D64" w:rsidRPr="00FD7676" w:rsidRDefault="00BF7D64" w:rsidP="00BF7D64">
      <w:pPr>
        <w:jc w:val="both"/>
        <w:rPr>
          <w:rFonts w:eastAsia="Book Antiqua" w:cs="Times New Roman"/>
        </w:rPr>
      </w:pPr>
    </w:p>
    <w:p w14:paraId="677BAFFF" w14:textId="5BACB0E6" w:rsidR="00BF7D64" w:rsidRPr="00FD7676" w:rsidRDefault="00BF7D64" w:rsidP="00BF7D64">
      <w:pPr>
        <w:jc w:val="both"/>
        <w:rPr>
          <w:rFonts w:eastAsia="Times New Roman" w:cs="Times New Roman"/>
          <w:b/>
          <w:sz w:val="32"/>
          <w:szCs w:val="32"/>
          <w:u w:val="single"/>
        </w:rPr>
      </w:pPr>
      <w:r w:rsidRPr="00FD7676">
        <w:rPr>
          <w:rFonts w:eastAsia="Times New Roman" w:cs="Times New Roman"/>
          <w:b/>
          <w:sz w:val="32"/>
          <w:szCs w:val="32"/>
          <w:u w:val="single"/>
        </w:rPr>
        <w:t>Mapping of Ternary Relationships</w:t>
      </w:r>
    </w:p>
    <w:p w14:paraId="3FE792F5" w14:textId="7DCA05EC" w:rsidR="00BF7D64" w:rsidRPr="00FD7676" w:rsidRDefault="00BF7D64" w:rsidP="00BF7D64">
      <w:pPr>
        <w:jc w:val="both"/>
        <w:rPr>
          <w:rFonts w:eastAsia="Times New Roman" w:cs="Times New Roman"/>
          <w:b/>
          <w:bCs/>
          <w:sz w:val="32"/>
          <w:szCs w:val="32"/>
          <w:u w:val="single"/>
        </w:rPr>
      </w:pPr>
    </w:p>
    <w:p w14:paraId="76EA2A61" w14:textId="5CBE43E0" w:rsidR="00BF7D64" w:rsidRPr="00FD7676" w:rsidRDefault="00BF7D64" w:rsidP="00BF7D64">
      <w:pPr>
        <w:jc w:val="both"/>
        <w:rPr>
          <w:rFonts w:eastAsia="Times New Roman" w:cs="Times New Roman"/>
          <w:sz w:val="28"/>
          <w:szCs w:val="28"/>
        </w:rPr>
      </w:pPr>
      <w:r w:rsidRPr="00FD7676">
        <w:rPr>
          <w:rFonts w:eastAsia="Times New Roman" w:cs="Times New Roman"/>
          <w:sz w:val="28"/>
          <w:szCs w:val="28"/>
        </w:rPr>
        <w:t xml:space="preserve">For mapping a ternary relation where n&gt;2, we create a new relationship relation to represent the ternary relation. For our EER Mapping, we have a Ternary Relation between User Role, </w:t>
      </w:r>
      <w:proofErr w:type="spellStart"/>
      <w:r w:rsidRPr="00FD7676">
        <w:rPr>
          <w:rFonts w:eastAsia="Times New Roman" w:cs="Times New Roman"/>
          <w:sz w:val="28"/>
          <w:szCs w:val="28"/>
        </w:rPr>
        <w:t>DBTable</w:t>
      </w:r>
      <w:proofErr w:type="spellEnd"/>
      <w:r w:rsidRPr="00FD7676">
        <w:rPr>
          <w:rFonts w:eastAsia="Times New Roman" w:cs="Times New Roman"/>
          <w:sz w:val="28"/>
          <w:szCs w:val="28"/>
        </w:rPr>
        <w:t xml:space="preserve"> and Relation Privilege. To represent this relation in a Relational Schema, we create a new relationship relation “Has Access” which contains as Foreign Key, the primary keys of all the participating entities. </w:t>
      </w:r>
    </w:p>
    <w:p w14:paraId="353B6B02" w14:textId="1E3D088B" w:rsidR="00BF7D64" w:rsidRPr="00FD7676" w:rsidRDefault="00BF7D64" w:rsidP="00BF7D64">
      <w:pPr>
        <w:ind w:firstLine="720"/>
        <w:jc w:val="both"/>
        <w:rPr>
          <w:rFonts w:eastAsia="Times New Roman" w:cs="Times New Roman"/>
          <w:b/>
          <w:sz w:val="28"/>
          <w:szCs w:val="28"/>
        </w:rPr>
      </w:pPr>
      <w:r w:rsidRPr="00FD7676">
        <w:rPr>
          <w:rFonts w:eastAsia="Times New Roman" w:cs="Times New Roman"/>
          <w:b/>
          <w:sz w:val="28"/>
          <w:szCs w:val="28"/>
        </w:rPr>
        <w:t>That is, Has Access has foreign key :</w:t>
      </w:r>
    </w:p>
    <w:p w14:paraId="3873BB9B" w14:textId="1DE8D39B" w:rsidR="00BF7D64" w:rsidRPr="00FD7676" w:rsidRDefault="00BF7D64" w:rsidP="00BF7D64">
      <w:pPr>
        <w:pStyle w:val="ListParagraph"/>
        <w:numPr>
          <w:ilvl w:val="1"/>
          <w:numId w:val="30"/>
        </w:numPr>
        <w:jc w:val="both"/>
        <w:rPr>
          <w:rFonts w:eastAsia="Times New Roman" w:cs="Times New Roman"/>
          <w:sz w:val="28"/>
          <w:szCs w:val="28"/>
        </w:rPr>
      </w:pPr>
      <w:r w:rsidRPr="00FD7676">
        <w:rPr>
          <w:rFonts w:eastAsia="Times New Roman" w:cs="Times New Roman"/>
          <w:sz w:val="28"/>
          <w:szCs w:val="28"/>
        </w:rPr>
        <w:t xml:space="preserve">tableName  – which references the primary key of </w:t>
      </w:r>
      <w:proofErr w:type="spellStart"/>
      <w:r w:rsidRPr="00FD7676">
        <w:rPr>
          <w:rFonts w:eastAsia="Times New Roman" w:cs="Times New Roman"/>
          <w:sz w:val="28"/>
          <w:szCs w:val="28"/>
        </w:rPr>
        <w:t>DBTable</w:t>
      </w:r>
      <w:proofErr w:type="spellEnd"/>
    </w:p>
    <w:p w14:paraId="6B3DBBB3" w14:textId="3F0ACEEE" w:rsidR="00BF7D64" w:rsidRPr="00FD7676" w:rsidRDefault="00BF7D64" w:rsidP="00BF7D64">
      <w:pPr>
        <w:pStyle w:val="ListParagraph"/>
        <w:numPr>
          <w:ilvl w:val="1"/>
          <w:numId w:val="30"/>
        </w:numPr>
        <w:jc w:val="both"/>
        <w:rPr>
          <w:rFonts w:cs="Times New Roman"/>
          <w:sz w:val="28"/>
          <w:szCs w:val="28"/>
        </w:rPr>
      </w:pPr>
      <w:r w:rsidRPr="00FD7676">
        <w:rPr>
          <w:rFonts w:eastAsia="Times New Roman" w:cs="Times New Roman"/>
          <w:sz w:val="28"/>
          <w:szCs w:val="28"/>
        </w:rPr>
        <w:t>roleName   – which references the primary key of User Role</w:t>
      </w:r>
    </w:p>
    <w:p w14:paraId="0C9676C5" w14:textId="25C27AF7" w:rsidR="00BF7D64" w:rsidRPr="00FD7676" w:rsidRDefault="00BF7D64" w:rsidP="00BF7D64">
      <w:pPr>
        <w:pStyle w:val="ListParagraph"/>
        <w:numPr>
          <w:ilvl w:val="1"/>
          <w:numId w:val="30"/>
        </w:numPr>
        <w:jc w:val="both"/>
        <w:rPr>
          <w:rFonts w:cs="Times New Roman"/>
          <w:sz w:val="28"/>
          <w:szCs w:val="28"/>
        </w:rPr>
      </w:pPr>
      <w:proofErr w:type="spellStart"/>
      <w:r w:rsidRPr="00FD7676">
        <w:rPr>
          <w:rFonts w:eastAsia="Times New Roman" w:cs="Times New Roman"/>
          <w:sz w:val="28"/>
          <w:szCs w:val="28"/>
        </w:rPr>
        <w:t>pid</w:t>
      </w:r>
      <w:proofErr w:type="spellEnd"/>
      <w:r w:rsidRPr="00FD7676">
        <w:rPr>
          <w:rFonts w:eastAsia="Times New Roman" w:cs="Times New Roman"/>
          <w:sz w:val="28"/>
          <w:szCs w:val="28"/>
        </w:rPr>
        <w:t xml:space="preserve">              – which references the primary key of Relation Privilege</w:t>
      </w:r>
    </w:p>
    <w:p w14:paraId="2C97AF90" w14:textId="5ED99FE6" w:rsidR="00BF7D64" w:rsidRPr="00FD7676" w:rsidRDefault="00BF7D64" w:rsidP="00BF7D64">
      <w:pPr>
        <w:jc w:val="both"/>
        <w:rPr>
          <w:rFonts w:eastAsia="Times New Roman" w:cs="Times New Roman"/>
          <w:sz w:val="28"/>
          <w:szCs w:val="28"/>
        </w:rPr>
      </w:pPr>
    </w:p>
    <w:p w14:paraId="358D720B" w14:textId="60689611" w:rsidR="00BF7D64" w:rsidRPr="00FD7676" w:rsidRDefault="00BF7D64" w:rsidP="00BF7D64">
      <w:pPr>
        <w:jc w:val="both"/>
        <w:rPr>
          <w:rFonts w:eastAsia="Times New Roman" w:cs="Times New Roman"/>
          <w:b/>
          <w:sz w:val="32"/>
          <w:szCs w:val="32"/>
          <w:u w:val="single"/>
        </w:rPr>
      </w:pPr>
      <w:r w:rsidRPr="00FD7676">
        <w:rPr>
          <w:rFonts w:eastAsia="Times New Roman" w:cs="Times New Roman"/>
          <w:b/>
          <w:sz w:val="32"/>
          <w:szCs w:val="32"/>
          <w:u w:val="single"/>
        </w:rPr>
        <w:t>Mapping of Specialization of Classes</w:t>
      </w:r>
    </w:p>
    <w:p w14:paraId="3D318C02" w14:textId="5F221E10" w:rsidR="00BF7D64" w:rsidRPr="00FD7676" w:rsidRDefault="00BF7D64" w:rsidP="00BF7D64">
      <w:pPr>
        <w:jc w:val="both"/>
        <w:rPr>
          <w:rFonts w:eastAsia="Times New Roman" w:cs="Times New Roman"/>
          <w:b/>
          <w:bCs/>
          <w:sz w:val="32"/>
          <w:szCs w:val="32"/>
          <w:u w:val="single"/>
        </w:rPr>
      </w:pPr>
    </w:p>
    <w:p w14:paraId="2AD5C246" w14:textId="2324E97F" w:rsidR="00BF7D64" w:rsidRPr="00FD7676" w:rsidRDefault="00BF7D64" w:rsidP="00BF7D64">
      <w:pPr>
        <w:jc w:val="both"/>
        <w:rPr>
          <w:rFonts w:eastAsia="Book Antiqua" w:cs="Times New Roman"/>
          <w:sz w:val="28"/>
          <w:szCs w:val="28"/>
        </w:rPr>
      </w:pPr>
      <w:r w:rsidRPr="00FD7676">
        <w:rPr>
          <w:rFonts w:eastAsia="Book Antiqua" w:cs="Times New Roman"/>
          <w:sz w:val="28"/>
          <w:szCs w:val="28"/>
        </w:rPr>
        <w:t xml:space="preserve">For mapping of class specializations, we create a new relation for the Super Class with its simple attributes and its primary key. For the subclasses, we also create a new relation where the subclasses have the primary of their parent class. For our EER Diagram, Privilege has a specialization where Relation Privilege and Account Privilege are its sub classes. We Create a relation Privilege with </w:t>
      </w:r>
      <w:proofErr w:type="spellStart"/>
      <w:r w:rsidRPr="00FD7676">
        <w:rPr>
          <w:rFonts w:eastAsia="Book Antiqua" w:cs="Times New Roman"/>
          <w:sz w:val="28"/>
          <w:szCs w:val="28"/>
        </w:rPr>
        <w:t>pid</w:t>
      </w:r>
      <w:proofErr w:type="spellEnd"/>
      <w:r w:rsidRPr="00FD7676">
        <w:rPr>
          <w:rFonts w:eastAsia="Book Antiqua" w:cs="Times New Roman"/>
          <w:sz w:val="28"/>
          <w:szCs w:val="28"/>
        </w:rPr>
        <w:t xml:space="preserve"> as the primary key, and we then create relation Account Privilege and Relation Privilege which have as foreign key, </w:t>
      </w:r>
      <w:proofErr w:type="spellStart"/>
      <w:r w:rsidRPr="00FD7676">
        <w:rPr>
          <w:rFonts w:eastAsia="Book Antiqua" w:cs="Times New Roman"/>
          <w:sz w:val="28"/>
          <w:szCs w:val="28"/>
        </w:rPr>
        <w:t>pid</w:t>
      </w:r>
      <w:proofErr w:type="spellEnd"/>
      <w:r w:rsidRPr="00FD7676">
        <w:rPr>
          <w:rFonts w:eastAsia="Book Antiqua" w:cs="Times New Roman"/>
          <w:sz w:val="28"/>
          <w:szCs w:val="28"/>
        </w:rPr>
        <w:t>, which refers to the primary key of parent class.</w:t>
      </w:r>
    </w:p>
    <w:p w14:paraId="3EEAA335" w14:textId="50D3F3ED" w:rsidR="00BF7D64" w:rsidRPr="00FD7676" w:rsidRDefault="00BF7D64" w:rsidP="00BF7D64">
      <w:pPr>
        <w:ind w:firstLine="720"/>
        <w:jc w:val="both"/>
        <w:rPr>
          <w:rFonts w:eastAsia="Book Antiqua" w:cs="Times New Roman"/>
          <w:b/>
          <w:bCs/>
        </w:rPr>
      </w:pPr>
    </w:p>
    <w:p w14:paraId="3560DB32" w14:textId="07F8B525" w:rsidR="00BF7D64" w:rsidRPr="00FD7676" w:rsidRDefault="00BF7D64" w:rsidP="00BF7D64">
      <w:pPr>
        <w:ind w:firstLine="720"/>
        <w:jc w:val="both"/>
        <w:rPr>
          <w:rFonts w:eastAsia="Book Antiqua" w:cs="Times New Roman"/>
        </w:rPr>
      </w:pPr>
    </w:p>
    <w:p w14:paraId="426E87B1" w14:textId="48BB0BB8" w:rsidR="00BF7D64" w:rsidRPr="00FD7676" w:rsidRDefault="00BF7D64" w:rsidP="00BF7D64">
      <w:pPr>
        <w:ind w:left="1620"/>
        <w:jc w:val="both"/>
        <w:rPr>
          <w:rFonts w:eastAsia="Book Antiqua" w:cs="Times New Roman"/>
        </w:rPr>
      </w:pPr>
    </w:p>
    <w:p w14:paraId="6E719A78" w14:textId="75D72E13" w:rsidR="00BF7D64" w:rsidRPr="00FD7676" w:rsidRDefault="00BF7D64" w:rsidP="00BF7D64">
      <w:pPr>
        <w:ind w:firstLine="720"/>
        <w:jc w:val="both"/>
        <w:rPr>
          <w:rFonts w:eastAsia="Book Antiqua" w:cs="Times New Roman"/>
        </w:rPr>
      </w:pPr>
    </w:p>
    <w:p w14:paraId="1A75E700" w14:textId="2F82F337" w:rsidR="00BF7D64" w:rsidRPr="00FD7676" w:rsidRDefault="00BF7D64" w:rsidP="00BF7D64">
      <w:pPr>
        <w:jc w:val="both"/>
        <w:rPr>
          <w:rFonts w:cs="Times New Roman"/>
        </w:rPr>
      </w:pPr>
    </w:p>
    <w:p w14:paraId="69A5573E" w14:textId="5C73355D" w:rsidR="00BF7D64" w:rsidRPr="00FD7676" w:rsidRDefault="00BF7D64" w:rsidP="00BF7D64">
      <w:pPr>
        <w:jc w:val="both"/>
        <w:rPr>
          <w:rFonts w:cs="Times New Roman"/>
        </w:rPr>
      </w:pPr>
    </w:p>
    <w:p w14:paraId="5F0AD314" w14:textId="529A405D" w:rsidR="00BF7D64" w:rsidRPr="00FD7676" w:rsidRDefault="00BF7D64" w:rsidP="00BF7D64">
      <w:pPr>
        <w:jc w:val="both"/>
        <w:rPr>
          <w:rFonts w:cs="Times New Roman"/>
        </w:rPr>
      </w:pPr>
    </w:p>
    <w:p w14:paraId="3AA1C40E" w14:textId="56028779" w:rsidR="00BF7D64" w:rsidRPr="00FD7676" w:rsidRDefault="00BF7D64" w:rsidP="00BF7D64">
      <w:pPr>
        <w:jc w:val="both"/>
        <w:rPr>
          <w:rFonts w:cs="Times New Roman"/>
        </w:rPr>
      </w:pPr>
    </w:p>
    <w:p w14:paraId="6E776486" w14:textId="77777777" w:rsidR="00BF7D64" w:rsidRPr="00FD7676" w:rsidRDefault="00BF7D64" w:rsidP="00BF7D64">
      <w:pPr>
        <w:jc w:val="both"/>
        <w:rPr>
          <w:rFonts w:cs="Times New Roman"/>
        </w:rPr>
      </w:pPr>
    </w:p>
    <w:p w14:paraId="48BC26FD" w14:textId="7AD4F513" w:rsidR="002F0B34" w:rsidRDefault="002F0B34" w:rsidP="002F0B34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</w:p>
    <w:p w14:paraId="0BAC6FB2" w14:textId="77777777" w:rsidR="00156122" w:rsidRPr="00156122" w:rsidRDefault="00156122" w:rsidP="00156122"/>
    <w:p w14:paraId="63629BF4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CREATE DATABASE </w:t>
      </w:r>
      <w:proofErr w:type="gramStart"/>
      <w:r w:rsidRPr="004644B2">
        <w:rPr>
          <w:rFonts w:ascii="Courier" w:hAnsi="Courier"/>
        </w:rPr>
        <w:t>SECURITY7;</w:t>
      </w:r>
      <w:proofErr w:type="gramEnd"/>
    </w:p>
    <w:p w14:paraId="5905B8CE" w14:textId="77777777" w:rsidR="002F0B34" w:rsidRPr="004644B2" w:rsidRDefault="002F0B34" w:rsidP="002F0B34">
      <w:pPr>
        <w:rPr>
          <w:rFonts w:ascii="Courier" w:hAnsi="Courier"/>
        </w:rPr>
      </w:pPr>
    </w:p>
    <w:p w14:paraId="4B8FA1FC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USE </w:t>
      </w:r>
      <w:proofErr w:type="gramStart"/>
      <w:r w:rsidRPr="004644B2">
        <w:rPr>
          <w:rFonts w:ascii="Courier" w:hAnsi="Courier"/>
        </w:rPr>
        <w:t>SECURITY7;</w:t>
      </w:r>
      <w:proofErr w:type="gramEnd"/>
    </w:p>
    <w:p w14:paraId="604610A5" w14:textId="77777777" w:rsidR="002F0B34" w:rsidRPr="004644B2" w:rsidRDefault="002F0B34" w:rsidP="002F0B34">
      <w:pPr>
        <w:rPr>
          <w:rFonts w:ascii="Courier" w:hAnsi="Courier"/>
        </w:rPr>
      </w:pPr>
    </w:p>
    <w:p w14:paraId="5663306C" w14:textId="0A05F0D0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CREATE TABLE </w:t>
      </w:r>
      <w:proofErr w:type="spellStart"/>
      <w:r w:rsidRPr="004644B2">
        <w:rPr>
          <w:rFonts w:ascii="Courier" w:hAnsi="Courier"/>
        </w:rPr>
        <w:t>user_accounts</w:t>
      </w:r>
      <w:proofErr w:type="spellEnd"/>
      <w:r w:rsidRPr="004644B2">
        <w:rPr>
          <w:rFonts w:ascii="Courier" w:hAnsi="Courier"/>
        </w:rPr>
        <w:t>(</w:t>
      </w:r>
    </w:p>
    <w:p w14:paraId="364586B6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userID INT NOT NULL </w:t>
      </w:r>
      <w:proofErr w:type="spellStart"/>
      <w:r w:rsidRPr="004644B2">
        <w:rPr>
          <w:rFonts w:ascii="Courier" w:hAnsi="Courier"/>
        </w:rPr>
        <w:t>auto_increment</w:t>
      </w:r>
      <w:proofErr w:type="spellEnd"/>
      <w:r w:rsidRPr="004644B2">
        <w:rPr>
          <w:rFonts w:ascii="Courier" w:hAnsi="Courier"/>
        </w:rPr>
        <w:t>,</w:t>
      </w:r>
    </w:p>
    <w:p w14:paraId="244DC80A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phone varchar(12) NOT NULL DEFAULT 'NULL',</w:t>
      </w:r>
    </w:p>
    <w:p w14:paraId="56FFEBE4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userName</w:t>
      </w:r>
      <w:proofErr w:type="spellEnd"/>
      <w:r w:rsidRPr="004644B2">
        <w:rPr>
          <w:rFonts w:ascii="Courier" w:hAnsi="Courier"/>
        </w:rPr>
        <w:t xml:space="preserve"> varchar(100) NOT NULL UNIQUE ,</w:t>
      </w:r>
    </w:p>
    <w:p w14:paraId="330975E0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#     </w:t>
      </w:r>
      <w:proofErr w:type="spellStart"/>
      <w:r w:rsidRPr="004644B2">
        <w:rPr>
          <w:rFonts w:ascii="Courier" w:hAnsi="Courier"/>
        </w:rPr>
        <w:t>userRole</w:t>
      </w:r>
      <w:proofErr w:type="spellEnd"/>
      <w:r w:rsidRPr="004644B2">
        <w:rPr>
          <w:rFonts w:ascii="Courier" w:hAnsi="Courier"/>
        </w:rPr>
        <w:t xml:space="preserve"> varchar(100) NOT NULL DEFAULT 'staff',</w:t>
      </w:r>
    </w:p>
    <w:p w14:paraId="0CFBE95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UAPK PRIMARY KEY (userID)</w:t>
      </w:r>
    </w:p>
    <w:p w14:paraId="2FA4E8F8" w14:textId="2CFA6483" w:rsidR="00C93AB1" w:rsidRPr="004644B2" w:rsidRDefault="002F0B34" w:rsidP="00C93AB1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7A575162" w14:textId="1B95FFBC" w:rsidR="62529217" w:rsidRPr="004644B2" w:rsidRDefault="62529217" w:rsidP="62529217">
      <w:pPr>
        <w:rPr>
          <w:rFonts w:ascii="Courier" w:hAnsi="Courier"/>
        </w:rPr>
      </w:pPr>
    </w:p>
    <w:p w14:paraId="648A50BA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CREATE TABLE DbTable(</w:t>
      </w:r>
    </w:p>
    <w:p w14:paraId="2947D939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tableName varchar(100) NOT NULL UNIQUE ,</w:t>
      </w:r>
    </w:p>
    <w:p w14:paraId="44651787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ownerID</w:t>
      </w:r>
      <w:proofErr w:type="spellEnd"/>
      <w:r w:rsidRPr="004644B2">
        <w:rPr>
          <w:rFonts w:ascii="Courier" w:hAnsi="Courier"/>
        </w:rPr>
        <w:t xml:space="preserve"> int NOT NULL,</w:t>
      </w:r>
    </w:p>
    <w:p w14:paraId="5F5F4D6F" w14:textId="73C4122B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tpk</w:t>
      </w:r>
      <w:proofErr w:type="spellEnd"/>
      <w:r w:rsidRPr="004644B2">
        <w:rPr>
          <w:rFonts w:ascii="Courier" w:hAnsi="Courier"/>
        </w:rPr>
        <w:t xml:space="preserve"> PRIMARY KEY (tableName),</w:t>
      </w:r>
    </w:p>
    <w:p w14:paraId="662A7F5A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tfk</w:t>
      </w:r>
      <w:proofErr w:type="spellEnd"/>
      <w:r w:rsidRPr="004644B2">
        <w:rPr>
          <w:rFonts w:ascii="Courier" w:hAnsi="Courier"/>
        </w:rPr>
        <w:t xml:space="preserve"> FOREIGN KEY (</w:t>
      </w:r>
      <w:proofErr w:type="spellStart"/>
      <w:r w:rsidRPr="004644B2">
        <w:rPr>
          <w:rFonts w:ascii="Courier" w:hAnsi="Courier"/>
        </w:rPr>
        <w:t>ownerID</w:t>
      </w:r>
      <w:proofErr w:type="spellEnd"/>
      <w:r w:rsidRPr="004644B2">
        <w:rPr>
          <w:rFonts w:ascii="Courier" w:hAnsi="Courier"/>
        </w:rPr>
        <w:t xml:space="preserve">) REFERENCES </w:t>
      </w:r>
      <w:proofErr w:type="spellStart"/>
      <w:r w:rsidRPr="004644B2">
        <w:rPr>
          <w:rFonts w:ascii="Courier" w:hAnsi="Courier"/>
        </w:rPr>
        <w:t>user_accounts</w:t>
      </w:r>
      <w:proofErr w:type="spellEnd"/>
      <w:r w:rsidRPr="004644B2">
        <w:rPr>
          <w:rFonts w:ascii="Courier" w:hAnsi="Courier"/>
        </w:rPr>
        <w:t>(userID)</w:t>
      </w:r>
    </w:p>
    <w:p w14:paraId="07648C58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    ON DELETE CASCADE</w:t>
      </w:r>
    </w:p>
    <w:p w14:paraId="3768CDFB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    ON UPDATE CASCADE</w:t>
      </w:r>
    </w:p>
    <w:p w14:paraId="4AB2F0F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5623AA09" w14:textId="398FC007" w:rsidR="002F0B34" w:rsidRPr="004644B2" w:rsidRDefault="002F0B34" w:rsidP="002F0B34">
      <w:pPr>
        <w:rPr>
          <w:rFonts w:ascii="Courier" w:hAnsi="Courier"/>
        </w:rPr>
      </w:pPr>
    </w:p>
    <w:p w14:paraId="04E79D66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CREATE TABLE privileges(</w:t>
      </w:r>
    </w:p>
    <w:p w14:paraId="448DF858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 xml:space="preserve"> int NOT NULL ,</w:t>
      </w:r>
    </w:p>
    <w:p w14:paraId="157D1AD8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privType</w:t>
      </w:r>
      <w:proofErr w:type="spellEnd"/>
      <w:r w:rsidRPr="004644B2">
        <w:rPr>
          <w:rFonts w:ascii="Courier" w:hAnsi="Courier"/>
        </w:rPr>
        <w:t xml:space="preserve"> varchar(100) NOT NULL,</w:t>
      </w:r>
    </w:p>
    <w:p w14:paraId="7B7B7FE5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ppk</w:t>
      </w:r>
      <w:proofErr w:type="spellEnd"/>
      <w:r w:rsidRPr="004644B2">
        <w:rPr>
          <w:rFonts w:ascii="Courier" w:hAnsi="Courier"/>
        </w:rPr>
        <w:t xml:space="preserve"> PRIMARY KEY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),</w:t>
      </w:r>
    </w:p>
    <w:p w14:paraId="4BE67392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UNIQUE (</w:t>
      </w:r>
      <w:proofErr w:type="spellStart"/>
      <w:r w:rsidRPr="004644B2">
        <w:rPr>
          <w:rFonts w:ascii="Courier" w:hAnsi="Courier"/>
        </w:rPr>
        <w:t>privType</w:t>
      </w:r>
      <w:proofErr w:type="spellEnd"/>
      <w:r w:rsidRPr="004644B2">
        <w:rPr>
          <w:rFonts w:ascii="Courier" w:hAnsi="Courier"/>
        </w:rPr>
        <w:t>)</w:t>
      </w:r>
    </w:p>
    <w:p w14:paraId="6393F757" w14:textId="14B4D4E4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3E84B719" w14:textId="77777777" w:rsidR="002F0B34" w:rsidRPr="004644B2" w:rsidRDefault="002F0B34" w:rsidP="002F0B34">
      <w:pPr>
        <w:rPr>
          <w:rFonts w:ascii="Courier" w:hAnsi="Courier"/>
        </w:rPr>
      </w:pPr>
    </w:p>
    <w:p w14:paraId="57967689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CREATE TABLE </w:t>
      </w:r>
      <w:proofErr w:type="spellStart"/>
      <w:r w:rsidRPr="004644B2">
        <w:rPr>
          <w:rFonts w:ascii="Courier" w:hAnsi="Courier"/>
        </w:rPr>
        <w:t>user_role</w:t>
      </w:r>
      <w:proofErr w:type="spellEnd"/>
      <w:r w:rsidRPr="004644B2">
        <w:rPr>
          <w:rFonts w:ascii="Courier" w:hAnsi="Courier"/>
        </w:rPr>
        <w:t>(</w:t>
      </w:r>
    </w:p>
    <w:p w14:paraId="424E503E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roleName varchar(100) NOT NULL,</w:t>
      </w:r>
    </w:p>
    <w:p w14:paraId="516938A2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description varchar(100),</w:t>
      </w:r>
    </w:p>
    <w:p w14:paraId="4CAE7E16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userID int NOT NULL DEFAULT 12,</w:t>
      </w:r>
    </w:p>
    <w:p w14:paraId="5EC8C4F9" w14:textId="6863B05C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urpk</w:t>
      </w:r>
      <w:proofErr w:type="spellEnd"/>
      <w:r w:rsidRPr="004644B2">
        <w:rPr>
          <w:rFonts w:ascii="Courier" w:hAnsi="Courier"/>
        </w:rPr>
        <w:t xml:space="preserve"> PRIMARY KEY (roleName</w:t>
      </w:r>
      <w:r w:rsidR="292D87D0" w:rsidRPr="004644B2">
        <w:rPr>
          <w:rFonts w:ascii="Courier" w:hAnsi="Courier"/>
        </w:rPr>
        <w:t>, userID),</w:t>
      </w:r>
    </w:p>
    <w:p w14:paraId="57396DA8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urfk</w:t>
      </w:r>
      <w:proofErr w:type="spellEnd"/>
      <w:r w:rsidRPr="004644B2">
        <w:rPr>
          <w:rFonts w:ascii="Courier" w:hAnsi="Courier"/>
        </w:rPr>
        <w:t xml:space="preserve"> FOREIGN KEY (userID) REFERENCES </w:t>
      </w:r>
      <w:proofErr w:type="spellStart"/>
      <w:r w:rsidRPr="004644B2">
        <w:rPr>
          <w:rFonts w:ascii="Courier" w:hAnsi="Courier"/>
        </w:rPr>
        <w:t>user_accounts</w:t>
      </w:r>
      <w:proofErr w:type="spellEnd"/>
      <w:r w:rsidRPr="004644B2">
        <w:rPr>
          <w:rFonts w:ascii="Courier" w:hAnsi="Courier"/>
        </w:rPr>
        <w:t>(userID)</w:t>
      </w:r>
    </w:p>
    <w:p w14:paraId="5130A0C5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    ON DELETE CASCADE</w:t>
      </w:r>
    </w:p>
    <w:p w14:paraId="51947E22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    ON UPDATE CASCADE</w:t>
      </w:r>
    </w:p>
    <w:p w14:paraId="6A24DD54" w14:textId="64A86219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234BD6E1" w14:textId="77777777" w:rsidR="002F0B34" w:rsidRPr="004644B2" w:rsidRDefault="002F0B34" w:rsidP="002F0B34">
      <w:pPr>
        <w:rPr>
          <w:rFonts w:ascii="Courier" w:hAnsi="Courier"/>
        </w:rPr>
      </w:pPr>
    </w:p>
    <w:p w14:paraId="2F7F36C7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CREATE TABLE </w:t>
      </w:r>
      <w:proofErr w:type="spellStart"/>
      <w:r w:rsidRPr="004644B2">
        <w:rPr>
          <w:rFonts w:ascii="Courier" w:hAnsi="Courier"/>
        </w:rPr>
        <w:t>account_privileges</w:t>
      </w:r>
      <w:proofErr w:type="spellEnd"/>
      <w:r w:rsidRPr="004644B2">
        <w:rPr>
          <w:rFonts w:ascii="Courier" w:hAnsi="Courier"/>
        </w:rPr>
        <w:t>(</w:t>
      </w:r>
    </w:p>
    <w:p w14:paraId="3E653D3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 xml:space="preserve"> int NOT NULL ,</w:t>
      </w:r>
    </w:p>
    <w:p w14:paraId="4CEB6244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roleName varchar(100) NOT NULL ,</w:t>
      </w:r>
    </w:p>
    <w:p w14:paraId="2AD25B64" w14:textId="69194F08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appk</w:t>
      </w:r>
      <w:proofErr w:type="spellEnd"/>
      <w:r w:rsidRPr="004644B2">
        <w:rPr>
          <w:rFonts w:ascii="Courier" w:hAnsi="Courier"/>
        </w:rPr>
        <w:t xml:space="preserve"> PRIMARY KEY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, roleName),</w:t>
      </w:r>
    </w:p>
    <w:p w14:paraId="6308CEFD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apfk1 FOREIGN KEY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) REFERENCES privileges(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)</w:t>
      </w:r>
    </w:p>
    <w:p w14:paraId="63F99A92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79ABCAF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 ,</w:t>
      </w:r>
    </w:p>
    <w:p w14:paraId="4E97916C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apfk2 FOREIGN KEY (roleName) REFERENCES </w:t>
      </w:r>
      <w:proofErr w:type="spellStart"/>
      <w:r w:rsidRPr="004644B2">
        <w:rPr>
          <w:rFonts w:ascii="Courier" w:hAnsi="Courier"/>
        </w:rPr>
        <w:t>user_role</w:t>
      </w:r>
      <w:proofErr w:type="spellEnd"/>
      <w:r w:rsidRPr="004644B2">
        <w:rPr>
          <w:rFonts w:ascii="Courier" w:hAnsi="Courier"/>
        </w:rPr>
        <w:t>(roleName)</w:t>
      </w:r>
    </w:p>
    <w:p w14:paraId="27B2AE95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0CE05583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</w:t>
      </w:r>
    </w:p>
    <w:p w14:paraId="153D2BBA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66C34DB1" w14:textId="77777777" w:rsidR="002F0B34" w:rsidRPr="004644B2" w:rsidRDefault="002F0B34" w:rsidP="002F0B34">
      <w:pPr>
        <w:rPr>
          <w:rFonts w:ascii="Courier" w:hAnsi="Courier"/>
        </w:rPr>
      </w:pPr>
    </w:p>
    <w:p w14:paraId="6D88784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CREATE TABLE </w:t>
      </w:r>
      <w:proofErr w:type="spellStart"/>
      <w:r w:rsidRPr="004644B2">
        <w:rPr>
          <w:rFonts w:ascii="Courier" w:hAnsi="Courier"/>
        </w:rPr>
        <w:t>relation_privileges</w:t>
      </w:r>
      <w:proofErr w:type="spellEnd"/>
      <w:r w:rsidRPr="004644B2">
        <w:rPr>
          <w:rFonts w:ascii="Courier" w:hAnsi="Courier"/>
        </w:rPr>
        <w:t>(</w:t>
      </w:r>
    </w:p>
    <w:p w14:paraId="277C55F4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 xml:space="preserve"> int NOT NULL ,</w:t>
      </w:r>
    </w:p>
    <w:p w14:paraId="67FA30CE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tableName varchar(100) NOT NULL ,</w:t>
      </w:r>
    </w:p>
    <w:p w14:paraId="042F2D66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grantorID</w:t>
      </w:r>
      <w:proofErr w:type="spellEnd"/>
      <w:r w:rsidRPr="004644B2">
        <w:rPr>
          <w:rFonts w:ascii="Courier" w:hAnsi="Courier"/>
        </w:rPr>
        <w:t xml:space="preserve"> int NOT NULL ,</w:t>
      </w:r>
    </w:p>
    <w:p w14:paraId="4D4A44D1" w14:textId="1ED36E66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rppk</w:t>
      </w:r>
      <w:proofErr w:type="spellEnd"/>
      <w:r w:rsidRPr="004644B2">
        <w:rPr>
          <w:rFonts w:ascii="Courier" w:hAnsi="Courier"/>
        </w:rPr>
        <w:t xml:space="preserve"> PRIMARY KEY (</w:t>
      </w:r>
      <w:proofErr w:type="spellStart"/>
      <w:r w:rsidRPr="004644B2">
        <w:rPr>
          <w:rFonts w:ascii="Courier" w:hAnsi="Courier"/>
        </w:rPr>
        <w:t>pid,tableName</w:t>
      </w:r>
      <w:proofErr w:type="spellEnd"/>
      <w:r w:rsidRPr="004644B2">
        <w:rPr>
          <w:rFonts w:ascii="Courier" w:hAnsi="Courier"/>
        </w:rPr>
        <w:t>),</w:t>
      </w:r>
    </w:p>
    <w:p w14:paraId="353EEBC1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rpfk1 FOREIGN KEY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) REFERENCES privileges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)</w:t>
      </w:r>
    </w:p>
    <w:p w14:paraId="49E71F2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42A42045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CASCADE,</w:t>
      </w:r>
    </w:p>
    <w:p w14:paraId="2D76DADF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rpfk2 FOREIGN KEY (</w:t>
      </w:r>
      <w:proofErr w:type="spellStart"/>
      <w:r w:rsidRPr="004644B2">
        <w:rPr>
          <w:rFonts w:ascii="Courier" w:hAnsi="Courier"/>
        </w:rPr>
        <w:t>grantorID</w:t>
      </w:r>
      <w:proofErr w:type="spellEnd"/>
      <w:r w:rsidRPr="004644B2">
        <w:rPr>
          <w:rFonts w:ascii="Courier" w:hAnsi="Courier"/>
        </w:rPr>
        <w:t xml:space="preserve">) REFERENCES </w:t>
      </w:r>
      <w:proofErr w:type="spellStart"/>
      <w:r w:rsidRPr="004644B2">
        <w:rPr>
          <w:rFonts w:ascii="Courier" w:hAnsi="Courier"/>
        </w:rPr>
        <w:t>user_accounts</w:t>
      </w:r>
      <w:proofErr w:type="spellEnd"/>
      <w:r w:rsidRPr="004644B2">
        <w:rPr>
          <w:rFonts w:ascii="Courier" w:hAnsi="Courier"/>
        </w:rPr>
        <w:t>(userID)</w:t>
      </w:r>
    </w:p>
    <w:p w14:paraId="43B774C1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7006DE7C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CASCADE,</w:t>
      </w:r>
    </w:p>
    <w:p w14:paraId="52923B19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rpfk3 FOREIGN KEY (tableName) REFERENCES DbTable(tableName)</w:t>
      </w:r>
    </w:p>
    <w:p w14:paraId="4EF21841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38995E37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</w:t>
      </w:r>
    </w:p>
    <w:p w14:paraId="6EC02D55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5D980F69" w14:textId="77777777" w:rsidR="002F0B34" w:rsidRPr="004644B2" w:rsidRDefault="002F0B34" w:rsidP="002F0B34">
      <w:pPr>
        <w:rPr>
          <w:rFonts w:ascii="Courier" w:hAnsi="Courier"/>
        </w:rPr>
      </w:pPr>
    </w:p>
    <w:p w14:paraId="2D9420F6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CREATE TABLE </w:t>
      </w:r>
      <w:proofErr w:type="spellStart"/>
      <w:r w:rsidRPr="004644B2">
        <w:rPr>
          <w:rFonts w:ascii="Courier" w:hAnsi="Courier"/>
        </w:rPr>
        <w:t>has_access</w:t>
      </w:r>
      <w:proofErr w:type="spellEnd"/>
      <w:r w:rsidRPr="004644B2">
        <w:rPr>
          <w:rFonts w:ascii="Courier" w:hAnsi="Courier"/>
        </w:rPr>
        <w:t>(</w:t>
      </w:r>
    </w:p>
    <w:p w14:paraId="26C153D6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 xml:space="preserve"> int NOT NULL,</w:t>
      </w:r>
    </w:p>
    <w:p w14:paraId="61BA03BE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tableName varchar(100) NOT NULL ,</w:t>
      </w:r>
    </w:p>
    <w:p w14:paraId="382E8968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roleName varchar(100) NOT NULL ,</w:t>
      </w:r>
    </w:p>
    <w:p w14:paraId="5D1CF85C" w14:textId="64597D28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</w:t>
      </w:r>
      <w:proofErr w:type="spellStart"/>
      <w:r w:rsidRPr="004644B2">
        <w:rPr>
          <w:rFonts w:ascii="Courier" w:hAnsi="Courier"/>
        </w:rPr>
        <w:t>grantorID</w:t>
      </w:r>
      <w:proofErr w:type="spellEnd"/>
      <w:r w:rsidRPr="004644B2">
        <w:rPr>
          <w:rFonts w:ascii="Courier" w:hAnsi="Courier"/>
        </w:rPr>
        <w:t xml:space="preserve"> int NOT NULL               ,</w:t>
      </w:r>
    </w:p>
    <w:p w14:paraId="73789536" w14:textId="62070C4E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</w:t>
      </w:r>
      <w:proofErr w:type="spellStart"/>
      <w:r w:rsidRPr="004644B2">
        <w:rPr>
          <w:rFonts w:ascii="Courier" w:hAnsi="Courier"/>
        </w:rPr>
        <w:t>hspk</w:t>
      </w:r>
      <w:proofErr w:type="spellEnd"/>
      <w:r w:rsidRPr="004644B2">
        <w:rPr>
          <w:rFonts w:ascii="Courier" w:hAnsi="Courier"/>
        </w:rPr>
        <w:t xml:space="preserve"> PRIMARY KEY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, roleName, tableName),</w:t>
      </w:r>
    </w:p>
    <w:p w14:paraId="74011DFE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hsfk1 FOREIGN KEY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 xml:space="preserve">) REFERENCES </w:t>
      </w:r>
      <w:proofErr w:type="spellStart"/>
      <w:r w:rsidRPr="004644B2">
        <w:rPr>
          <w:rFonts w:ascii="Courier" w:hAnsi="Courier"/>
        </w:rPr>
        <w:t>relation_privileges</w:t>
      </w:r>
      <w:proofErr w:type="spellEnd"/>
      <w:r w:rsidRPr="004644B2">
        <w:rPr>
          <w:rFonts w:ascii="Courier" w:hAnsi="Courier"/>
        </w:rPr>
        <w:t xml:space="preserve"> (</w:t>
      </w:r>
      <w:proofErr w:type="spellStart"/>
      <w:r w:rsidRPr="004644B2">
        <w:rPr>
          <w:rFonts w:ascii="Courier" w:hAnsi="Courier"/>
        </w:rPr>
        <w:t>pid</w:t>
      </w:r>
      <w:proofErr w:type="spellEnd"/>
      <w:r w:rsidRPr="004644B2">
        <w:rPr>
          <w:rFonts w:ascii="Courier" w:hAnsi="Courier"/>
        </w:rPr>
        <w:t>)</w:t>
      </w:r>
    </w:p>
    <w:p w14:paraId="69E89055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0D3E88E0" w14:textId="41D51E43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CASCADE,</w:t>
      </w:r>
    </w:p>
    <w:p w14:paraId="3315BC23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hsfk2 FOREIGN KEY (tableName) REFERENCES </w:t>
      </w:r>
      <w:proofErr w:type="spellStart"/>
      <w:r w:rsidRPr="004644B2">
        <w:rPr>
          <w:rFonts w:ascii="Courier" w:hAnsi="Courier"/>
        </w:rPr>
        <w:t>relation_privileges</w:t>
      </w:r>
      <w:proofErr w:type="spellEnd"/>
      <w:r w:rsidRPr="004644B2">
        <w:rPr>
          <w:rFonts w:ascii="Courier" w:hAnsi="Courier"/>
        </w:rPr>
        <w:t xml:space="preserve"> (tableName)</w:t>
      </w:r>
    </w:p>
    <w:p w14:paraId="63DF5E7C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1521D53A" w14:textId="4734895C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CASCADE,</w:t>
      </w:r>
    </w:p>
    <w:p w14:paraId="4DFDC1F3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CONSTRAINT hsfk3 FOREIGN KEY (</w:t>
      </w:r>
      <w:proofErr w:type="spellStart"/>
      <w:r w:rsidRPr="004644B2">
        <w:rPr>
          <w:rFonts w:ascii="Courier" w:hAnsi="Courier"/>
        </w:rPr>
        <w:t>grantorID</w:t>
      </w:r>
      <w:proofErr w:type="spellEnd"/>
      <w:r w:rsidRPr="004644B2">
        <w:rPr>
          <w:rFonts w:ascii="Courier" w:hAnsi="Courier"/>
        </w:rPr>
        <w:t xml:space="preserve">) REFERENCES </w:t>
      </w:r>
      <w:proofErr w:type="spellStart"/>
      <w:r w:rsidRPr="004644B2">
        <w:rPr>
          <w:rFonts w:ascii="Courier" w:hAnsi="Courier"/>
        </w:rPr>
        <w:t>relation_privileges</w:t>
      </w:r>
      <w:proofErr w:type="spellEnd"/>
      <w:r w:rsidRPr="004644B2">
        <w:rPr>
          <w:rFonts w:ascii="Courier" w:hAnsi="Courier"/>
        </w:rPr>
        <w:t xml:space="preserve"> (</w:t>
      </w:r>
      <w:proofErr w:type="spellStart"/>
      <w:r w:rsidRPr="004644B2">
        <w:rPr>
          <w:rFonts w:ascii="Courier" w:hAnsi="Courier"/>
        </w:rPr>
        <w:t>grantorID</w:t>
      </w:r>
      <w:proofErr w:type="spellEnd"/>
      <w:r w:rsidRPr="004644B2">
        <w:rPr>
          <w:rFonts w:ascii="Courier" w:hAnsi="Courier"/>
        </w:rPr>
        <w:t>)</w:t>
      </w:r>
    </w:p>
    <w:p w14:paraId="1B0663BE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DELETE CASCADE</w:t>
      </w:r>
    </w:p>
    <w:p w14:paraId="5F2D290B" w14:textId="77777777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 xml:space="preserve">    ON UPDATE CASCADE</w:t>
      </w:r>
    </w:p>
    <w:p w14:paraId="3CF62863" w14:textId="628C6D9A" w:rsidR="002F0B34" w:rsidRPr="004644B2" w:rsidRDefault="002F0B34" w:rsidP="002F0B34">
      <w:pPr>
        <w:rPr>
          <w:rFonts w:ascii="Courier" w:hAnsi="Courier"/>
        </w:rPr>
      </w:pPr>
      <w:r w:rsidRPr="004644B2">
        <w:rPr>
          <w:rFonts w:ascii="Courier" w:hAnsi="Courier"/>
        </w:rPr>
        <w:t>)ENGINE=</w:t>
      </w:r>
      <w:proofErr w:type="spellStart"/>
      <w:proofErr w:type="gramStart"/>
      <w:r w:rsidRPr="004644B2">
        <w:rPr>
          <w:rFonts w:ascii="Courier" w:hAnsi="Courier"/>
        </w:rPr>
        <w:t>InnoDB</w:t>
      </w:r>
      <w:proofErr w:type="spellEnd"/>
      <w:r w:rsidRPr="004644B2">
        <w:rPr>
          <w:rFonts w:ascii="Courier" w:hAnsi="Courier"/>
        </w:rPr>
        <w:t>;</w:t>
      </w:r>
      <w:proofErr w:type="gramEnd"/>
    </w:p>
    <w:p w14:paraId="07F2C232" w14:textId="77777777" w:rsidR="00BF7D64" w:rsidRPr="004644B2" w:rsidRDefault="00BF7D64" w:rsidP="00BF7D64">
      <w:pPr>
        <w:rPr>
          <w:rFonts w:ascii="Courier" w:hAnsi="Courier"/>
        </w:rPr>
      </w:pPr>
    </w:p>
    <w:p w14:paraId="73A79613" w14:textId="5D9EFE80" w:rsidR="481C7459" w:rsidRDefault="481C7459" w:rsidP="481C7459"/>
    <w:p w14:paraId="70853953" w14:textId="10B8A4D9" w:rsidR="00121428" w:rsidRPr="00121428" w:rsidRDefault="00121428" w:rsidP="00121428"/>
    <w:sectPr w:rsidR="00121428" w:rsidRPr="00121428" w:rsidSect="00CE605F">
      <w:headerReference w:type="default" r:id="rId15"/>
      <w:footerReference w:type="even" r:id="rId16"/>
      <w:footerReference w:type="default" r:id="rId17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24535" w14:textId="77777777" w:rsidR="00AB0922" w:rsidRDefault="00AB0922" w:rsidP="009B2968">
      <w:r>
        <w:separator/>
      </w:r>
    </w:p>
  </w:endnote>
  <w:endnote w:type="continuationSeparator" w:id="0">
    <w:p w14:paraId="4D28C375" w14:textId="77777777" w:rsidR="00AB0922" w:rsidRDefault="00AB0922" w:rsidP="009B2968">
      <w:r>
        <w:continuationSeparator/>
      </w:r>
    </w:p>
  </w:endnote>
  <w:endnote w:type="continuationNotice" w:id="1">
    <w:p w14:paraId="2134BBD1" w14:textId="77777777" w:rsidR="00AB0922" w:rsidRDefault="00AB09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Content>
      <w:p w14:paraId="28FB21DA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4E7BE4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D835" w14:textId="77777777" w:rsidR="009B2968" w:rsidRDefault="00E832AC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7DE07" w14:textId="77777777" w:rsidR="00AB0922" w:rsidRDefault="00AB0922" w:rsidP="009B2968">
      <w:r>
        <w:separator/>
      </w:r>
    </w:p>
  </w:footnote>
  <w:footnote w:type="continuationSeparator" w:id="0">
    <w:p w14:paraId="4D3712DB" w14:textId="77777777" w:rsidR="00AB0922" w:rsidRDefault="00AB0922" w:rsidP="009B2968">
      <w:r>
        <w:continuationSeparator/>
      </w:r>
    </w:p>
  </w:footnote>
  <w:footnote w:type="continuationNotice" w:id="1">
    <w:p w14:paraId="7A4E6832" w14:textId="77777777" w:rsidR="00AB0922" w:rsidRDefault="00AB09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A38E1" w14:textId="32EF63B0" w:rsidR="009B2968" w:rsidRDefault="009B2968" w:rsidP="00E832AC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inline distT="0" distB="0" distL="0" distR="0" wp14:anchorId="78549F12" wp14:editId="61675B24">
              <wp:extent cx="4970977" cy="45719"/>
              <wp:effectExtent l="0" t="0" r="0" b="5715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rto="http://schemas.microsoft.com/office/word/2006/arto" xmlns:adec="http://schemas.microsoft.com/office/drawing/2017/decorative" xmlns:a="http://schemas.openxmlformats.org/drawingml/2006/main">
          <w:pict>
            <v:rect id="Rectangle 5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&quot;&quot;" o:spid="_x0000_s1026" fillcolor="#e2b80f [3204]" stroked="f" strokeweight="2pt" w14:anchorId="18A6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r w:rsidR="00161DC7">
      <w:t>DACM</w:t>
    </w:r>
  </w:p>
  <w:p w14:paraId="24D02B29" w14:textId="77777777" w:rsidR="00161DC7" w:rsidRPr="009B2968" w:rsidRDefault="00161DC7" w:rsidP="00161D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5136"/>
    <w:multiLevelType w:val="hybridMultilevel"/>
    <w:tmpl w:val="9BAE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7E24"/>
    <w:multiLevelType w:val="hybridMultilevel"/>
    <w:tmpl w:val="4AECC5FE"/>
    <w:lvl w:ilvl="0" w:tplc="42A88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D4000"/>
    <w:multiLevelType w:val="hybridMultilevel"/>
    <w:tmpl w:val="FFFFFFFF"/>
    <w:lvl w:ilvl="0" w:tplc="28FCD26E">
      <w:start w:val="1"/>
      <w:numFmt w:val="decimal"/>
      <w:lvlText w:val="%1."/>
      <w:lvlJc w:val="left"/>
      <w:pPr>
        <w:ind w:left="720" w:hanging="360"/>
      </w:pPr>
    </w:lvl>
    <w:lvl w:ilvl="1" w:tplc="5502B5F0">
      <w:start w:val="1"/>
      <w:numFmt w:val="decimal"/>
      <w:lvlText w:val="%2."/>
      <w:lvlJc w:val="left"/>
      <w:pPr>
        <w:ind w:left="1440" w:hanging="360"/>
      </w:pPr>
    </w:lvl>
    <w:lvl w:ilvl="2" w:tplc="4920A23C">
      <w:start w:val="1"/>
      <w:numFmt w:val="lowerRoman"/>
      <w:lvlText w:val="%3."/>
      <w:lvlJc w:val="right"/>
      <w:pPr>
        <w:ind w:left="2160" w:hanging="180"/>
      </w:pPr>
    </w:lvl>
    <w:lvl w:ilvl="3" w:tplc="7EC82252">
      <w:start w:val="1"/>
      <w:numFmt w:val="decimal"/>
      <w:lvlText w:val="%4."/>
      <w:lvlJc w:val="left"/>
      <w:pPr>
        <w:ind w:left="2880" w:hanging="360"/>
      </w:pPr>
    </w:lvl>
    <w:lvl w:ilvl="4" w:tplc="2AF2D1DC">
      <w:start w:val="1"/>
      <w:numFmt w:val="lowerLetter"/>
      <w:lvlText w:val="%5."/>
      <w:lvlJc w:val="left"/>
      <w:pPr>
        <w:ind w:left="3600" w:hanging="360"/>
      </w:pPr>
    </w:lvl>
    <w:lvl w:ilvl="5" w:tplc="6B30A0CC">
      <w:start w:val="1"/>
      <w:numFmt w:val="lowerRoman"/>
      <w:lvlText w:val="%6."/>
      <w:lvlJc w:val="right"/>
      <w:pPr>
        <w:ind w:left="4320" w:hanging="180"/>
      </w:pPr>
    </w:lvl>
    <w:lvl w:ilvl="6" w:tplc="366C244A">
      <w:start w:val="1"/>
      <w:numFmt w:val="decimal"/>
      <w:lvlText w:val="%7."/>
      <w:lvlJc w:val="left"/>
      <w:pPr>
        <w:ind w:left="5040" w:hanging="360"/>
      </w:pPr>
    </w:lvl>
    <w:lvl w:ilvl="7" w:tplc="8BBE868E">
      <w:start w:val="1"/>
      <w:numFmt w:val="lowerLetter"/>
      <w:lvlText w:val="%8."/>
      <w:lvlJc w:val="left"/>
      <w:pPr>
        <w:ind w:left="5760" w:hanging="360"/>
      </w:pPr>
    </w:lvl>
    <w:lvl w:ilvl="8" w:tplc="5BBA4A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72F7"/>
    <w:multiLevelType w:val="hybridMultilevel"/>
    <w:tmpl w:val="FFFFFFFF"/>
    <w:lvl w:ilvl="0" w:tplc="5A9212B2">
      <w:start w:val="1"/>
      <w:numFmt w:val="decimal"/>
      <w:lvlText w:val="%1."/>
      <w:lvlJc w:val="left"/>
      <w:pPr>
        <w:ind w:left="720" w:hanging="360"/>
      </w:pPr>
    </w:lvl>
    <w:lvl w:ilvl="1" w:tplc="78DAA6F0">
      <w:start w:val="1"/>
      <w:numFmt w:val="decimal"/>
      <w:lvlText w:val="%2."/>
      <w:lvlJc w:val="left"/>
      <w:pPr>
        <w:ind w:left="1440" w:hanging="360"/>
      </w:pPr>
    </w:lvl>
    <w:lvl w:ilvl="2" w:tplc="F5BE3D8C">
      <w:start w:val="1"/>
      <w:numFmt w:val="lowerRoman"/>
      <w:lvlText w:val="%3."/>
      <w:lvlJc w:val="right"/>
      <w:pPr>
        <w:ind w:left="2160" w:hanging="180"/>
      </w:pPr>
    </w:lvl>
    <w:lvl w:ilvl="3" w:tplc="AAF614AA">
      <w:start w:val="1"/>
      <w:numFmt w:val="decimal"/>
      <w:lvlText w:val="%4."/>
      <w:lvlJc w:val="left"/>
      <w:pPr>
        <w:ind w:left="2880" w:hanging="360"/>
      </w:pPr>
    </w:lvl>
    <w:lvl w:ilvl="4" w:tplc="1FBA6616">
      <w:start w:val="1"/>
      <w:numFmt w:val="lowerLetter"/>
      <w:lvlText w:val="%5."/>
      <w:lvlJc w:val="left"/>
      <w:pPr>
        <w:ind w:left="3600" w:hanging="360"/>
      </w:pPr>
    </w:lvl>
    <w:lvl w:ilvl="5" w:tplc="E446D8DC">
      <w:start w:val="1"/>
      <w:numFmt w:val="lowerRoman"/>
      <w:lvlText w:val="%6."/>
      <w:lvlJc w:val="right"/>
      <w:pPr>
        <w:ind w:left="4320" w:hanging="180"/>
      </w:pPr>
    </w:lvl>
    <w:lvl w:ilvl="6" w:tplc="00D674AA">
      <w:start w:val="1"/>
      <w:numFmt w:val="decimal"/>
      <w:lvlText w:val="%7."/>
      <w:lvlJc w:val="left"/>
      <w:pPr>
        <w:ind w:left="5040" w:hanging="360"/>
      </w:pPr>
    </w:lvl>
    <w:lvl w:ilvl="7" w:tplc="2AF43830">
      <w:start w:val="1"/>
      <w:numFmt w:val="lowerLetter"/>
      <w:lvlText w:val="%8."/>
      <w:lvlJc w:val="left"/>
      <w:pPr>
        <w:ind w:left="5760" w:hanging="360"/>
      </w:pPr>
    </w:lvl>
    <w:lvl w:ilvl="8" w:tplc="FE665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23435"/>
    <w:multiLevelType w:val="hybridMultilevel"/>
    <w:tmpl w:val="FFFFFFFF"/>
    <w:lvl w:ilvl="0" w:tplc="209A33C6">
      <w:start w:val="1"/>
      <w:numFmt w:val="decimal"/>
      <w:lvlText w:val="%1."/>
      <w:lvlJc w:val="left"/>
      <w:pPr>
        <w:ind w:left="720" w:hanging="360"/>
      </w:pPr>
    </w:lvl>
    <w:lvl w:ilvl="1" w:tplc="9544E99A">
      <w:start w:val="1"/>
      <w:numFmt w:val="decimal"/>
      <w:lvlText w:val="%2."/>
      <w:lvlJc w:val="left"/>
      <w:pPr>
        <w:ind w:left="1440" w:hanging="360"/>
      </w:pPr>
    </w:lvl>
    <w:lvl w:ilvl="2" w:tplc="7B3AE8A4">
      <w:start w:val="1"/>
      <w:numFmt w:val="lowerRoman"/>
      <w:lvlText w:val="%3."/>
      <w:lvlJc w:val="right"/>
      <w:pPr>
        <w:ind w:left="2160" w:hanging="180"/>
      </w:pPr>
    </w:lvl>
    <w:lvl w:ilvl="3" w:tplc="5C66174C">
      <w:start w:val="1"/>
      <w:numFmt w:val="decimal"/>
      <w:lvlText w:val="%4."/>
      <w:lvlJc w:val="left"/>
      <w:pPr>
        <w:ind w:left="2880" w:hanging="360"/>
      </w:pPr>
    </w:lvl>
    <w:lvl w:ilvl="4" w:tplc="473AF5E8">
      <w:start w:val="1"/>
      <w:numFmt w:val="lowerLetter"/>
      <w:lvlText w:val="%5."/>
      <w:lvlJc w:val="left"/>
      <w:pPr>
        <w:ind w:left="3600" w:hanging="360"/>
      </w:pPr>
    </w:lvl>
    <w:lvl w:ilvl="5" w:tplc="81C0228E">
      <w:start w:val="1"/>
      <w:numFmt w:val="lowerRoman"/>
      <w:lvlText w:val="%6."/>
      <w:lvlJc w:val="right"/>
      <w:pPr>
        <w:ind w:left="4320" w:hanging="180"/>
      </w:pPr>
    </w:lvl>
    <w:lvl w:ilvl="6" w:tplc="1F86B0D6">
      <w:start w:val="1"/>
      <w:numFmt w:val="decimal"/>
      <w:lvlText w:val="%7."/>
      <w:lvlJc w:val="left"/>
      <w:pPr>
        <w:ind w:left="5040" w:hanging="360"/>
      </w:pPr>
    </w:lvl>
    <w:lvl w:ilvl="7" w:tplc="A4F49D48">
      <w:start w:val="1"/>
      <w:numFmt w:val="lowerLetter"/>
      <w:lvlText w:val="%8."/>
      <w:lvlJc w:val="left"/>
      <w:pPr>
        <w:ind w:left="5760" w:hanging="360"/>
      </w:pPr>
    </w:lvl>
    <w:lvl w:ilvl="8" w:tplc="420E98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3B1"/>
    <w:multiLevelType w:val="hybridMultilevel"/>
    <w:tmpl w:val="FFFFFFFF"/>
    <w:lvl w:ilvl="0" w:tplc="92762152">
      <w:start w:val="1"/>
      <w:numFmt w:val="decimal"/>
      <w:lvlText w:val="%1."/>
      <w:lvlJc w:val="left"/>
      <w:pPr>
        <w:ind w:left="720" w:hanging="360"/>
      </w:pPr>
    </w:lvl>
    <w:lvl w:ilvl="1" w:tplc="D1541D3C">
      <w:start w:val="1"/>
      <w:numFmt w:val="decimal"/>
      <w:lvlText w:val="%2."/>
      <w:lvlJc w:val="left"/>
      <w:pPr>
        <w:ind w:left="1440" w:hanging="360"/>
      </w:pPr>
    </w:lvl>
    <w:lvl w:ilvl="2" w:tplc="E83289FE">
      <w:start w:val="1"/>
      <w:numFmt w:val="lowerRoman"/>
      <w:lvlText w:val="%3."/>
      <w:lvlJc w:val="right"/>
      <w:pPr>
        <w:ind w:left="2160" w:hanging="180"/>
      </w:pPr>
    </w:lvl>
    <w:lvl w:ilvl="3" w:tplc="7B445DF0">
      <w:start w:val="1"/>
      <w:numFmt w:val="decimal"/>
      <w:lvlText w:val="%4."/>
      <w:lvlJc w:val="left"/>
      <w:pPr>
        <w:ind w:left="2880" w:hanging="360"/>
      </w:pPr>
    </w:lvl>
    <w:lvl w:ilvl="4" w:tplc="58E251A4">
      <w:start w:val="1"/>
      <w:numFmt w:val="lowerLetter"/>
      <w:lvlText w:val="%5."/>
      <w:lvlJc w:val="left"/>
      <w:pPr>
        <w:ind w:left="3600" w:hanging="360"/>
      </w:pPr>
    </w:lvl>
    <w:lvl w:ilvl="5" w:tplc="6F70A376">
      <w:start w:val="1"/>
      <w:numFmt w:val="lowerRoman"/>
      <w:lvlText w:val="%6."/>
      <w:lvlJc w:val="right"/>
      <w:pPr>
        <w:ind w:left="4320" w:hanging="180"/>
      </w:pPr>
    </w:lvl>
    <w:lvl w:ilvl="6" w:tplc="6284C5C2">
      <w:start w:val="1"/>
      <w:numFmt w:val="decimal"/>
      <w:lvlText w:val="%7."/>
      <w:lvlJc w:val="left"/>
      <w:pPr>
        <w:ind w:left="5040" w:hanging="360"/>
      </w:pPr>
    </w:lvl>
    <w:lvl w:ilvl="7" w:tplc="2DBCE372">
      <w:start w:val="1"/>
      <w:numFmt w:val="lowerLetter"/>
      <w:lvlText w:val="%8."/>
      <w:lvlJc w:val="left"/>
      <w:pPr>
        <w:ind w:left="5760" w:hanging="360"/>
      </w:pPr>
    </w:lvl>
    <w:lvl w:ilvl="8" w:tplc="25824D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00B"/>
    <w:multiLevelType w:val="hybridMultilevel"/>
    <w:tmpl w:val="FFFFFFFF"/>
    <w:lvl w:ilvl="0" w:tplc="2C844FB8">
      <w:start w:val="1"/>
      <w:numFmt w:val="decimal"/>
      <w:lvlText w:val="%1."/>
      <w:lvlJc w:val="left"/>
      <w:pPr>
        <w:ind w:left="720" w:hanging="360"/>
      </w:pPr>
    </w:lvl>
    <w:lvl w:ilvl="1" w:tplc="A8AA302A">
      <w:start w:val="1"/>
      <w:numFmt w:val="decimal"/>
      <w:lvlText w:val="%2."/>
      <w:lvlJc w:val="left"/>
      <w:pPr>
        <w:ind w:left="1440" w:hanging="360"/>
      </w:pPr>
    </w:lvl>
    <w:lvl w:ilvl="2" w:tplc="12AEFA8A">
      <w:start w:val="1"/>
      <w:numFmt w:val="lowerRoman"/>
      <w:lvlText w:val="%3."/>
      <w:lvlJc w:val="right"/>
      <w:pPr>
        <w:ind w:left="2160" w:hanging="180"/>
      </w:pPr>
    </w:lvl>
    <w:lvl w:ilvl="3" w:tplc="150237A6">
      <w:start w:val="1"/>
      <w:numFmt w:val="decimal"/>
      <w:lvlText w:val="%4."/>
      <w:lvlJc w:val="left"/>
      <w:pPr>
        <w:ind w:left="2880" w:hanging="360"/>
      </w:pPr>
    </w:lvl>
    <w:lvl w:ilvl="4" w:tplc="4A6EDF3C">
      <w:start w:val="1"/>
      <w:numFmt w:val="lowerLetter"/>
      <w:lvlText w:val="%5."/>
      <w:lvlJc w:val="left"/>
      <w:pPr>
        <w:ind w:left="3600" w:hanging="360"/>
      </w:pPr>
    </w:lvl>
    <w:lvl w:ilvl="5" w:tplc="842609CA">
      <w:start w:val="1"/>
      <w:numFmt w:val="lowerRoman"/>
      <w:lvlText w:val="%6."/>
      <w:lvlJc w:val="right"/>
      <w:pPr>
        <w:ind w:left="4320" w:hanging="180"/>
      </w:pPr>
    </w:lvl>
    <w:lvl w:ilvl="6" w:tplc="FEEC4822">
      <w:start w:val="1"/>
      <w:numFmt w:val="decimal"/>
      <w:lvlText w:val="%7."/>
      <w:lvlJc w:val="left"/>
      <w:pPr>
        <w:ind w:left="5040" w:hanging="360"/>
      </w:pPr>
    </w:lvl>
    <w:lvl w:ilvl="7" w:tplc="A4A49514">
      <w:start w:val="1"/>
      <w:numFmt w:val="lowerLetter"/>
      <w:lvlText w:val="%8."/>
      <w:lvlJc w:val="left"/>
      <w:pPr>
        <w:ind w:left="5760" w:hanging="360"/>
      </w:pPr>
    </w:lvl>
    <w:lvl w:ilvl="8" w:tplc="CBEA44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87E4B"/>
    <w:multiLevelType w:val="hybridMultilevel"/>
    <w:tmpl w:val="FFFFFFFF"/>
    <w:lvl w:ilvl="0" w:tplc="9CB2BEB2">
      <w:start w:val="1"/>
      <w:numFmt w:val="decimal"/>
      <w:lvlText w:val="%1."/>
      <w:lvlJc w:val="left"/>
      <w:pPr>
        <w:ind w:left="720" w:hanging="360"/>
      </w:pPr>
    </w:lvl>
    <w:lvl w:ilvl="1" w:tplc="5754990C">
      <w:start w:val="1"/>
      <w:numFmt w:val="decimal"/>
      <w:lvlText w:val="%2."/>
      <w:lvlJc w:val="left"/>
      <w:pPr>
        <w:ind w:left="1440" w:hanging="360"/>
      </w:pPr>
    </w:lvl>
    <w:lvl w:ilvl="2" w:tplc="FE44072A">
      <w:start w:val="1"/>
      <w:numFmt w:val="lowerRoman"/>
      <w:lvlText w:val="%3."/>
      <w:lvlJc w:val="right"/>
      <w:pPr>
        <w:ind w:left="2160" w:hanging="180"/>
      </w:pPr>
    </w:lvl>
    <w:lvl w:ilvl="3" w:tplc="12B634E4">
      <w:start w:val="1"/>
      <w:numFmt w:val="decimal"/>
      <w:lvlText w:val="%4."/>
      <w:lvlJc w:val="left"/>
      <w:pPr>
        <w:ind w:left="2880" w:hanging="360"/>
      </w:pPr>
    </w:lvl>
    <w:lvl w:ilvl="4" w:tplc="8480B58E">
      <w:start w:val="1"/>
      <w:numFmt w:val="lowerLetter"/>
      <w:lvlText w:val="%5."/>
      <w:lvlJc w:val="left"/>
      <w:pPr>
        <w:ind w:left="3600" w:hanging="360"/>
      </w:pPr>
    </w:lvl>
    <w:lvl w:ilvl="5" w:tplc="A616317C">
      <w:start w:val="1"/>
      <w:numFmt w:val="lowerRoman"/>
      <w:lvlText w:val="%6."/>
      <w:lvlJc w:val="right"/>
      <w:pPr>
        <w:ind w:left="4320" w:hanging="180"/>
      </w:pPr>
    </w:lvl>
    <w:lvl w:ilvl="6" w:tplc="DB306778">
      <w:start w:val="1"/>
      <w:numFmt w:val="decimal"/>
      <w:lvlText w:val="%7."/>
      <w:lvlJc w:val="left"/>
      <w:pPr>
        <w:ind w:left="5040" w:hanging="360"/>
      </w:pPr>
    </w:lvl>
    <w:lvl w:ilvl="7" w:tplc="EDBE5A10">
      <w:start w:val="1"/>
      <w:numFmt w:val="lowerLetter"/>
      <w:lvlText w:val="%8."/>
      <w:lvlJc w:val="left"/>
      <w:pPr>
        <w:ind w:left="5760" w:hanging="360"/>
      </w:pPr>
    </w:lvl>
    <w:lvl w:ilvl="8" w:tplc="691CB6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A4F03"/>
    <w:multiLevelType w:val="hybridMultilevel"/>
    <w:tmpl w:val="FFFFFFFF"/>
    <w:lvl w:ilvl="0" w:tplc="E5DE353A">
      <w:start w:val="1"/>
      <w:numFmt w:val="decimal"/>
      <w:lvlText w:val="%1."/>
      <w:lvlJc w:val="left"/>
      <w:pPr>
        <w:ind w:left="720" w:hanging="360"/>
      </w:pPr>
    </w:lvl>
    <w:lvl w:ilvl="1" w:tplc="625020DA">
      <w:start w:val="1"/>
      <w:numFmt w:val="decimal"/>
      <w:lvlText w:val="%2."/>
      <w:lvlJc w:val="left"/>
      <w:pPr>
        <w:ind w:left="1440" w:hanging="360"/>
      </w:pPr>
    </w:lvl>
    <w:lvl w:ilvl="2" w:tplc="C4462A38">
      <w:start w:val="1"/>
      <w:numFmt w:val="lowerRoman"/>
      <w:lvlText w:val="%3."/>
      <w:lvlJc w:val="right"/>
      <w:pPr>
        <w:ind w:left="2160" w:hanging="180"/>
      </w:pPr>
    </w:lvl>
    <w:lvl w:ilvl="3" w:tplc="21DC445C">
      <w:start w:val="1"/>
      <w:numFmt w:val="decimal"/>
      <w:lvlText w:val="%4."/>
      <w:lvlJc w:val="left"/>
      <w:pPr>
        <w:ind w:left="2880" w:hanging="360"/>
      </w:pPr>
    </w:lvl>
    <w:lvl w:ilvl="4" w:tplc="05F4BC9E">
      <w:start w:val="1"/>
      <w:numFmt w:val="lowerLetter"/>
      <w:lvlText w:val="%5."/>
      <w:lvlJc w:val="left"/>
      <w:pPr>
        <w:ind w:left="3600" w:hanging="360"/>
      </w:pPr>
    </w:lvl>
    <w:lvl w:ilvl="5" w:tplc="8090948C">
      <w:start w:val="1"/>
      <w:numFmt w:val="lowerRoman"/>
      <w:lvlText w:val="%6."/>
      <w:lvlJc w:val="right"/>
      <w:pPr>
        <w:ind w:left="4320" w:hanging="180"/>
      </w:pPr>
    </w:lvl>
    <w:lvl w:ilvl="6" w:tplc="49EEB0E2">
      <w:start w:val="1"/>
      <w:numFmt w:val="decimal"/>
      <w:lvlText w:val="%7."/>
      <w:lvlJc w:val="left"/>
      <w:pPr>
        <w:ind w:left="5040" w:hanging="360"/>
      </w:pPr>
    </w:lvl>
    <w:lvl w:ilvl="7" w:tplc="46D25940">
      <w:start w:val="1"/>
      <w:numFmt w:val="lowerLetter"/>
      <w:lvlText w:val="%8."/>
      <w:lvlJc w:val="left"/>
      <w:pPr>
        <w:ind w:left="5760" w:hanging="360"/>
      </w:pPr>
    </w:lvl>
    <w:lvl w:ilvl="8" w:tplc="8698D9A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45987"/>
    <w:multiLevelType w:val="hybridMultilevel"/>
    <w:tmpl w:val="FFFFFFFF"/>
    <w:lvl w:ilvl="0" w:tplc="AF1EACB0">
      <w:start w:val="1"/>
      <w:numFmt w:val="decimal"/>
      <w:lvlText w:val="%1."/>
      <w:lvlJc w:val="left"/>
      <w:pPr>
        <w:ind w:left="720" w:hanging="360"/>
      </w:pPr>
    </w:lvl>
    <w:lvl w:ilvl="1" w:tplc="5C4EA41A">
      <w:start w:val="1"/>
      <w:numFmt w:val="decimal"/>
      <w:lvlText w:val="%2."/>
      <w:lvlJc w:val="left"/>
      <w:pPr>
        <w:ind w:left="1440" w:hanging="360"/>
      </w:pPr>
    </w:lvl>
    <w:lvl w:ilvl="2" w:tplc="EFECF3A6">
      <w:start w:val="1"/>
      <w:numFmt w:val="lowerRoman"/>
      <w:lvlText w:val="%3."/>
      <w:lvlJc w:val="right"/>
      <w:pPr>
        <w:ind w:left="2160" w:hanging="180"/>
      </w:pPr>
    </w:lvl>
    <w:lvl w:ilvl="3" w:tplc="C66812FC">
      <w:start w:val="1"/>
      <w:numFmt w:val="decimal"/>
      <w:lvlText w:val="%4."/>
      <w:lvlJc w:val="left"/>
      <w:pPr>
        <w:ind w:left="2880" w:hanging="360"/>
      </w:pPr>
    </w:lvl>
    <w:lvl w:ilvl="4" w:tplc="CEF4F832">
      <w:start w:val="1"/>
      <w:numFmt w:val="lowerLetter"/>
      <w:lvlText w:val="%5."/>
      <w:lvlJc w:val="left"/>
      <w:pPr>
        <w:ind w:left="3600" w:hanging="360"/>
      </w:pPr>
    </w:lvl>
    <w:lvl w:ilvl="5" w:tplc="4412BC98">
      <w:start w:val="1"/>
      <w:numFmt w:val="lowerRoman"/>
      <w:lvlText w:val="%6."/>
      <w:lvlJc w:val="right"/>
      <w:pPr>
        <w:ind w:left="4320" w:hanging="180"/>
      </w:pPr>
    </w:lvl>
    <w:lvl w:ilvl="6" w:tplc="B34AC002">
      <w:start w:val="1"/>
      <w:numFmt w:val="decimal"/>
      <w:lvlText w:val="%7."/>
      <w:lvlJc w:val="left"/>
      <w:pPr>
        <w:ind w:left="5040" w:hanging="360"/>
      </w:pPr>
    </w:lvl>
    <w:lvl w:ilvl="7" w:tplc="886E63B2">
      <w:start w:val="1"/>
      <w:numFmt w:val="lowerLetter"/>
      <w:lvlText w:val="%8."/>
      <w:lvlJc w:val="left"/>
      <w:pPr>
        <w:ind w:left="5760" w:hanging="360"/>
      </w:pPr>
    </w:lvl>
    <w:lvl w:ilvl="8" w:tplc="21D083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E7D86"/>
    <w:multiLevelType w:val="hybridMultilevel"/>
    <w:tmpl w:val="FFFFFFFF"/>
    <w:lvl w:ilvl="0" w:tplc="AAE491C2">
      <w:start w:val="1"/>
      <w:numFmt w:val="decimal"/>
      <w:lvlText w:val="%1."/>
      <w:lvlJc w:val="left"/>
      <w:pPr>
        <w:ind w:left="720" w:hanging="360"/>
      </w:pPr>
    </w:lvl>
    <w:lvl w:ilvl="1" w:tplc="405C62E4">
      <w:start w:val="1"/>
      <w:numFmt w:val="decimal"/>
      <w:lvlText w:val="%2."/>
      <w:lvlJc w:val="left"/>
      <w:pPr>
        <w:ind w:left="1440" w:hanging="360"/>
      </w:pPr>
    </w:lvl>
    <w:lvl w:ilvl="2" w:tplc="31C84C2A">
      <w:start w:val="1"/>
      <w:numFmt w:val="lowerRoman"/>
      <w:lvlText w:val="%3."/>
      <w:lvlJc w:val="right"/>
      <w:pPr>
        <w:ind w:left="2160" w:hanging="180"/>
      </w:pPr>
    </w:lvl>
    <w:lvl w:ilvl="3" w:tplc="411AFAE6">
      <w:start w:val="1"/>
      <w:numFmt w:val="decimal"/>
      <w:lvlText w:val="%4."/>
      <w:lvlJc w:val="left"/>
      <w:pPr>
        <w:ind w:left="2880" w:hanging="360"/>
      </w:pPr>
    </w:lvl>
    <w:lvl w:ilvl="4" w:tplc="E4A89426">
      <w:start w:val="1"/>
      <w:numFmt w:val="lowerLetter"/>
      <w:lvlText w:val="%5."/>
      <w:lvlJc w:val="left"/>
      <w:pPr>
        <w:ind w:left="3600" w:hanging="360"/>
      </w:pPr>
    </w:lvl>
    <w:lvl w:ilvl="5" w:tplc="0A1C20CE">
      <w:start w:val="1"/>
      <w:numFmt w:val="lowerRoman"/>
      <w:lvlText w:val="%6."/>
      <w:lvlJc w:val="right"/>
      <w:pPr>
        <w:ind w:left="4320" w:hanging="180"/>
      </w:pPr>
    </w:lvl>
    <w:lvl w:ilvl="6" w:tplc="05D4FDCC">
      <w:start w:val="1"/>
      <w:numFmt w:val="decimal"/>
      <w:lvlText w:val="%7."/>
      <w:lvlJc w:val="left"/>
      <w:pPr>
        <w:ind w:left="5040" w:hanging="360"/>
      </w:pPr>
    </w:lvl>
    <w:lvl w:ilvl="7" w:tplc="142884BC">
      <w:start w:val="1"/>
      <w:numFmt w:val="lowerLetter"/>
      <w:lvlText w:val="%8."/>
      <w:lvlJc w:val="left"/>
      <w:pPr>
        <w:ind w:left="5760" w:hanging="360"/>
      </w:pPr>
    </w:lvl>
    <w:lvl w:ilvl="8" w:tplc="B270E0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15C67"/>
    <w:multiLevelType w:val="hybridMultilevel"/>
    <w:tmpl w:val="FFFFFFFF"/>
    <w:lvl w:ilvl="0" w:tplc="5734BF1A">
      <w:start w:val="1"/>
      <w:numFmt w:val="decimal"/>
      <w:lvlText w:val="%1."/>
      <w:lvlJc w:val="left"/>
      <w:pPr>
        <w:ind w:left="720" w:hanging="360"/>
      </w:pPr>
    </w:lvl>
    <w:lvl w:ilvl="1" w:tplc="C82AA2DC">
      <w:start w:val="1"/>
      <w:numFmt w:val="decimal"/>
      <w:lvlText w:val="%2."/>
      <w:lvlJc w:val="left"/>
      <w:pPr>
        <w:ind w:left="1440" w:hanging="360"/>
      </w:pPr>
    </w:lvl>
    <w:lvl w:ilvl="2" w:tplc="3DC88F52">
      <w:start w:val="1"/>
      <w:numFmt w:val="lowerRoman"/>
      <w:lvlText w:val="%3."/>
      <w:lvlJc w:val="right"/>
      <w:pPr>
        <w:ind w:left="2160" w:hanging="180"/>
      </w:pPr>
    </w:lvl>
    <w:lvl w:ilvl="3" w:tplc="DF5ECD5A">
      <w:start w:val="1"/>
      <w:numFmt w:val="decimal"/>
      <w:lvlText w:val="%4."/>
      <w:lvlJc w:val="left"/>
      <w:pPr>
        <w:ind w:left="2880" w:hanging="360"/>
      </w:pPr>
    </w:lvl>
    <w:lvl w:ilvl="4" w:tplc="AEAEC2B2">
      <w:start w:val="1"/>
      <w:numFmt w:val="lowerLetter"/>
      <w:lvlText w:val="%5."/>
      <w:lvlJc w:val="left"/>
      <w:pPr>
        <w:ind w:left="3600" w:hanging="360"/>
      </w:pPr>
    </w:lvl>
    <w:lvl w:ilvl="5" w:tplc="CFA4451A">
      <w:start w:val="1"/>
      <w:numFmt w:val="lowerRoman"/>
      <w:lvlText w:val="%6."/>
      <w:lvlJc w:val="right"/>
      <w:pPr>
        <w:ind w:left="4320" w:hanging="180"/>
      </w:pPr>
    </w:lvl>
    <w:lvl w:ilvl="6" w:tplc="62222644">
      <w:start w:val="1"/>
      <w:numFmt w:val="decimal"/>
      <w:lvlText w:val="%7."/>
      <w:lvlJc w:val="left"/>
      <w:pPr>
        <w:ind w:left="5040" w:hanging="360"/>
      </w:pPr>
    </w:lvl>
    <w:lvl w:ilvl="7" w:tplc="8AC2A286">
      <w:start w:val="1"/>
      <w:numFmt w:val="lowerLetter"/>
      <w:lvlText w:val="%8."/>
      <w:lvlJc w:val="left"/>
      <w:pPr>
        <w:ind w:left="5760" w:hanging="360"/>
      </w:pPr>
    </w:lvl>
    <w:lvl w:ilvl="8" w:tplc="812256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077A"/>
    <w:multiLevelType w:val="hybridMultilevel"/>
    <w:tmpl w:val="AEEA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3A79"/>
    <w:multiLevelType w:val="hybridMultilevel"/>
    <w:tmpl w:val="E9C6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31263"/>
    <w:multiLevelType w:val="hybridMultilevel"/>
    <w:tmpl w:val="FFFFFFFF"/>
    <w:lvl w:ilvl="0" w:tplc="2A428900">
      <w:start w:val="1"/>
      <w:numFmt w:val="decimal"/>
      <w:lvlText w:val="%1."/>
      <w:lvlJc w:val="left"/>
      <w:pPr>
        <w:ind w:left="720" w:hanging="360"/>
      </w:pPr>
    </w:lvl>
    <w:lvl w:ilvl="1" w:tplc="656EBDFE">
      <w:start w:val="1"/>
      <w:numFmt w:val="decimal"/>
      <w:lvlText w:val="%2."/>
      <w:lvlJc w:val="left"/>
      <w:pPr>
        <w:ind w:left="1440" w:hanging="360"/>
      </w:pPr>
    </w:lvl>
    <w:lvl w:ilvl="2" w:tplc="4282F8AA">
      <w:start w:val="1"/>
      <w:numFmt w:val="lowerRoman"/>
      <w:lvlText w:val="%3."/>
      <w:lvlJc w:val="right"/>
      <w:pPr>
        <w:ind w:left="2160" w:hanging="180"/>
      </w:pPr>
    </w:lvl>
    <w:lvl w:ilvl="3" w:tplc="527A8156">
      <w:start w:val="1"/>
      <w:numFmt w:val="decimal"/>
      <w:lvlText w:val="%4."/>
      <w:lvlJc w:val="left"/>
      <w:pPr>
        <w:ind w:left="2880" w:hanging="360"/>
      </w:pPr>
    </w:lvl>
    <w:lvl w:ilvl="4" w:tplc="42E6CF26">
      <w:start w:val="1"/>
      <w:numFmt w:val="lowerLetter"/>
      <w:lvlText w:val="%5."/>
      <w:lvlJc w:val="left"/>
      <w:pPr>
        <w:ind w:left="3600" w:hanging="360"/>
      </w:pPr>
    </w:lvl>
    <w:lvl w:ilvl="5" w:tplc="59EAC576">
      <w:start w:val="1"/>
      <w:numFmt w:val="lowerRoman"/>
      <w:lvlText w:val="%6."/>
      <w:lvlJc w:val="right"/>
      <w:pPr>
        <w:ind w:left="4320" w:hanging="180"/>
      </w:pPr>
    </w:lvl>
    <w:lvl w:ilvl="6" w:tplc="E1C611AE">
      <w:start w:val="1"/>
      <w:numFmt w:val="decimal"/>
      <w:lvlText w:val="%7."/>
      <w:lvlJc w:val="left"/>
      <w:pPr>
        <w:ind w:left="5040" w:hanging="360"/>
      </w:pPr>
    </w:lvl>
    <w:lvl w:ilvl="7" w:tplc="A8206A7C">
      <w:start w:val="1"/>
      <w:numFmt w:val="lowerLetter"/>
      <w:lvlText w:val="%8."/>
      <w:lvlJc w:val="left"/>
      <w:pPr>
        <w:ind w:left="5760" w:hanging="360"/>
      </w:pPr>
    </w:lvl>
    <w:lvl w:ilvl="8" w:tplc="85EC1F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B653A"/>
    <w:multiLevelType w:val="hybridMultilevel"/>
    <w:tmpl w:val="FFFFFFFF"/>
    <w:lvl w:ilvl="0" w:tplc="6D7EEBE4">
      <w:start w:val="1"/>
      <w:numFmt w:val="decimal"/>
      <w:lvlText w:val="%1."/>
      <w:lvlJc w:val="left"/>
      <w:pPr>
        <w:ind w:left="720" w:hanging="360"/>
      </w:pPr>
    </w:lvl>
    <w:lvl w:ilvl="1" w:tplc="1854C456">
      <w:start w:val="1"/>
      <w:numFmt w:val="decimal"/>
      <w:lvlText w:val="%2."/>
      <w:lvlJc w:val="left"/>
      <w:pPr>
        <w:ind w:left="1440" w:hanging="360"/>
      </w:pPr>
    </w:lvl>
    <w:lvl w:ilvl="2" w:tplc="9D545008">
      <w:start w:val="1"/>
      <w:numFmt w:val="lowerRoman"/>
      <w:lvlText w:val="%3."/>
      <w:lvlJc w:val="right"/>
      <w:pPr>
        <w:ind w:left="2160" w:hanging="180"/>
      </w:pPr>
    </w:lvl>
    <w:lvl w:ilvl="3" w:tplc="B2144F3E">
      <w:start w:val="1"/>
      <w:numFmt w:val="decimal"/>
      <w:lvlText w:val="%4."/>
      <w:lvlJc w:val="left"/>
      <w:pPr>
        <w:ind w:left="2880" w:hanging="360"/>
      </w:pPr>
    </w:lvl>
    <w:lvl w:ilvl="4" w:tplc="861EB008">
      <w:start w:val="1"/>
      <w:numFmt w:val="lowerLetter"/>
      <w:lvlText w:val="%5."/>
      <w:lvlJc w:val="left"/>
      <w:pPr>
        <w:ind w:left="3600" w:hanging="360"/>
      </w:pPr>
    </w:lvl>
    <w:lvl w:ilvl="5" w:tplc="B6A0BCEC">
      <w:start w:val="1"/>
      <w:numFmt w:val="lowerRoman"/>
      <w:lvlText w:val="%6."/>
      <w:lvlJc w:val="right"/>
      <w:pPr>
        <w:ind w:left="4320" w:hanging="180"/>
      </w:pPr>
    </w:lvl>
    <w:lvl w:ilvl="6" w:tplc="4AEA5554">
      <w:start w:val="1"/>
      <w:numFmt w:val="decimal"/>
      <w:lvlText w:val="%7."/>
      <w:lvlJc w:val="left"/>
      <w:pPr>
        <w:ind w:left="5040" w:hanging="360"/>
      </w:pPr>
    </w:lvl>
    <w:lvl w:ilvl="7" w:tplc="E740FFE8">
      <w:start w:val="1"/>
      <w:numFmt w:val="lowerLetter"/>
      <w:lvlText w:val="%8."/>
      <w:lvlJc w:val="left"/>
      <w:pPr>
        <w:ind w:left="5760" w:hanging="360"/>
      </w:pPr>
    </w:lvl>
    <w:lvl w:ilvl="8" w:tplc="209EBE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34EC5"/>
    <w:multiLevelType w:val="hybridMultilevel"/>
    <w:tmpl w:val="FFFFFFFF"/>
    <w:lvl w:ilvl="0" w:tplc="2620F87E">
      <w:start w:val="1"/>
      <w:numFmt w:val="decimal"/>
      <w:lvlText w:val="%1."/>
      <w:lvlJc w:val="left"/>
      <w:pPr>
        <w:ind w:left="720" w:hanging="360"/>
      </w:pPr>
    </w:lvl>
    <w:lvl w:ilvl="1" w:tplc="BF8CEB34">
      <w:start w:val="1"/>
      <w:numFmt w:val="decimal"/>
      <w:lvlText w:val="%2."/>
      <w:lvlJc w:val="left"/>
      <w:pPr>
        <w:ind w:left="1440" w:hanging="360"/>
      </w:pPr>
    </w:lvl>
    <w:lvl w:ilvl="2" w:tplc="BDBC49DE">
      <w:start w:val="1"/>
      <w:numFmt w:val="lowerRoman"/>
      <w:lvlText w:val="%3."/>
      <w:lvlJc w:val="right"/>
      <w:pPr>
        <w:ind w:left="2160" w:hanging="180"/>
      </w:pPr>
    </w:lvl>
    <w:lvl w:ilvl="3" w:tplc="55504474">
      <w:start w:val="1"/>
      <w:numFmt w:val="decimal"/>
      <w:lvlText w:val="%4."/>
      <w:lvlJc w:val="left"/>
      <w:pPr>
        <w:ind w:left="2880" w:hanging="360"/>
      </w:pPr>
    </w:lvl>
    <w:lvl w:ilvl="4" w:tplc="9CDAE73C">
      <w:start w:val="1"/>
      <w:numFmt w:val="lowerLetter"/>
      <w:lvlText w:val="%5."/>
      <w:lvlJc w:val="left"/>
      <w:pPr>
        <w:ind w:left="3600" w:hanging="360"/>
      </w:pPr>
    </w:lvl>
    <w:lvl w:ilvl="5" w:tplc="76BC6522">
      <w:start w:val="1"/>
      <w:numFmt w:val="lowerRoman"/>
      <w:lvlText w:val="%6."/>
      <w:lvlJc w:val="right"/>
      <w:pPr>
        <w:ind w:left="4320" w:hanging="180"/>
      </w:pPr>
    </w:lvl>
    <w:lvl w:ilvl="6" w:tplc="2964672A">
      <w:start w:val="1"/>
      <w:numFmt w:val="decimal"/>
      <w:lvlText w:val="%7."/>
      <w:lvlJc w:val="left"/>
      <w:pPr>
        <w:ind w:left="5040" w:hanging="360"/>
      </w:pPr>
    </w:lvl>
    <w:lvl w:ilvl="7" w:tplc="5030A640">
      <w:start w:val="1"/>
      <w:numFmt w:val="lowerLetter"/>
      <w:lvlText w:val="%8."/>
      <w:lvlJc w:val="left"/>
      <w:pPr>
        <w:ind w:left="5760" w:hanging="360"/>
      </w:pPr>
    </w:lvl>
    <w:lvl w:ilvl="8" w:tplc="7504B9A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F131A"/>
    <w:multiLevelType w:val="hybridMultilevel"/>
    <w:tmpl w:val="FFFFFFFF"/>
    <w:lvl w:ilvl="0" w:tplc="22AC8004">
      <w:start w:val="1"/>
      <w:numFmt w:val="decimal"/>
      <w:lvlText w:val="%1."/>
      <w:lvlJc w:val="left"/>
      <w:pPr>
        <w:ind w:left="720" w:hanging="360"/>
      </w:pPr>
    </w:lvl>
    <w:lvl w:ilvl="1" w:tplc="BC7C73EA">
      <w:start w:val="1"/>
      <w:numFmt w:val="decimal"/>
      <w:lvlText w:val="%2."/>
      <w:lvlJc w:val="left"/>
      <w:pPr>
        <w:ind w:left="1440" w:hanging="360"/>
      </w:pPr>
    </w:lvl>
    <w:lvl w:ilvl="2" w:tplc="3C0290F2">
      <w:start w:val="1"/>
      <w:numFmt w:val="lowerRoman"/>
      <w:lvlText w:val="%3."/>
      <w:lvlJc w:val="right"/>
      <w:pPr>
        <w:ind w:left="2160" w:hanging="180"/>
      </w:pPr>
    </w:lvl>
    <w:lvl w:ilvl="3" w:tplc="2C0E8940">
      <w:start w:val="1"/>
      <w:numFmt w:val="decimal"/>
      <w:lvlText w:val="%4."/>
      <w:lvlJc w:val="left"/>
      <w:pPr>
        <w:ind w:left="2880" w:hanging="360"/>
      </w:pPr>
    </w:lvl>
    <w:lvl w:ilvl="4" w:tplc="D1C03F86">
      <w:start w:val="1"/>
      <w:numFmt w:val="lowerLetter"/>
      <w:lvlText w:val="%5."/>
      <w:lvlJc w:val="left"/>
      <w:pPr>
        <w:ind w:left="3600" w:hanging="360"/>
      </w:pPr>
    </w:lvl>
    <w:lvl w:ilvl="5" w:tplc="811A2278">
      <w:start w:val="1"/>
      <w:numFmt w:val="lowerRoman"/>
      <w:lvlText w:val="%6."/>
      <w:lvlJc w:val="right"/>
      <w:pPr>
        <w:ind w:left="4320" w:hanging="180"/>
      </w:pPr>
    </w:lvl>
    <w:lvl w:ilvl="6" w:tplc="B640222E">
      <w:start w:val="1"/>
      <w:numFmt w:val="decimal"/>
      <w:lvlText w:val="%7."/>
      <w:lvlJc w:val="left"/>
      <w:pPr>
        <w:ind w:left="5040" w:hanging="360"/>
      </w:pPr>
    </w:lvl>
    <w:lvl w:ilvl="7" w:tplc="889AE290">
      <w:start w:val="1"/>
      <w:numFmt w:val="lowerLetter"/>
      <w:lvlText w:val="%8."/>
      <w:lvlJc w:val="left"/>
      <w:pPr>
        <w:ind w:left="5760" w:hanging="360"/>
      </w:pPr>
    </w:lvl>
    <w:lvl w:ilvl="8" w:tplc="66DA15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8426C"/>
    <w:multiLevelType w:val="hybridMultilevel"/>
    <w:tmpl w:val="FFFFFFFF"/>
    <w:lvl w:ilvl="0" w:tplc="D68C4664">
      <w:start w:val="1"/>
      <w:numFmt w:val="decimal"/>
      <w:lvlText w:val="%1."/>
      <w:lvlJc w:val="left"/>
      <w:pPr>
        <w:ind w:left="720" w:hanging="360"/>
      </w:pPr>
    </w:lvl>
    <w:lvl w:ilvl="1" w:tplc="F5B609B0">
      <w:start w:val="1"/>
      <w:numFmt w:val="decimal"/>
      <w:lvlText w:val="%2."/>
      <w:lvlJc w:val="left"/>
      <w:pPr>
        <w:ind w:left="1440" w:hanging="360"/>
      </w:pPr>
    </w:lvl>
    <w:lvl w:ilvl="2" w:tplc="13A888EA">
      <w:start w:val="1"/>
      <w:numFmt w:val="lowerRoman"/>
      <w:lvlText w:val="%3."/>
      <w:lvlJc w:val="right"/>
      <w:pPr>
        <w:ind w:left="2160" w:hanging="180"/>
      </w:pPr>
    </w:lvl>
    <w:lvl w:ilvl="3" w:tplc="F51A9498">
      <w:start w:val="1"/>
      <w:numFmt w:val="decimal"/>
      <w:lvlText w:val="%4."/>
      <w:lvlJc w:val="left"/>
      <w:pPr>
        <w:ind w:left="2880" w:hanging="360"/>
      </w:pPr>
    </w:lvl>
    <w:lvl w:ilvl="4" w:tplc="321CD024">
      <w:start w:val="1"/>
      <w:numFmt w:val="lowerLetter"/>
      <w:lvlText w:val="%5."/>
      <w:lvlJc w:val="left"/>
      <w:pPr>
        <w:ind w:left="3600" w:hanging="360"/>
      </w:pPr>
    </w:lvl>
    <w:lvl w:ilvl="5" w:tplc="A04C024E">
      <w:start w:val="1"/>
      <w:numFmt w:val="lowerRoman"/>
      <w:lvlText w:val="%6."/>
      <w:lvlJc w:val="right"/>
      <w:pPr>
        <w:ind w:left="4320" w:hanging="180"/>
      </w:pPr>
    </w:lvl>
    <w:lvl w:ilvl="6" w:tplc="E06ACD00">
      <w:start w:val="1"/>
      <w:numFmt w:val="decimal"/>
      <w:lvlText w:val="%7."/>
      <w:lvlJc w:val="left"/>
      <w:pPr>
        <w:ind w:left="5040" w:hanging="360"/>
      </w:pPr>
    </w:lvl>
    <w:lvl w:ilvl="7" w:tplc="25267996">
      <w:start w:val="1"/>
      <w:numFmt w:val="lowerLetter"/>
      <w:lvlText w:val="%8."/>
      <w:lvlJc w:val="left"/>
      <w:pPr>
        <w:ind w:left="5760" w:hanging="360"/>
      </w:pPr>
    </w:lvl>
    <w:lvl w:ilvl="8" w:tplc="D2BCF0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611C0"/>
    <w:multiLevelType w:val="hybridMultilevel"/>
    <w:tmpl w:val="216A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82C33"/>
    <w:multiLevelType w:val="hybridMultilevel"/>
    <w:tmpl w:val="FFFFFFFF"/>
    <w:lvl w:ilvl="0" w:tplc="B99C3882">
      <w:start w:val="1"/>
      <w:numFmt w:val="decimal"/>
      <w:lvlText w:val="%1."/>
      <w:lvlJc w:val="left"/>
      <w:pPr>
        <w:ind w:left="720" w:hanging="360"/>
      </w:pPr>
    </w:lvl>
    <w:lvl w:ilvl="1" w:tplc="3768F0F4">
      <w:start w:val="1"/>
      <w:numFmt w:val="decimal"/>
      <w:lvlText w:val="%2."/>
      <w:lvlJc w:val="left"/>
      <w:pPr>
        <w:ind w:left="1440" w:hanging="360"/>
      </w:pPr>
    </w:lvl>
    <w:lvl w:ilvl="2" w:tplc="56545F38">
      <w:start w:val="1"/>
      <w:numFmt w:val="lowerRoman"/>
      <w:lvlText w:val="%3."/>
      <w:lvlJc w:val="right"/>
      <w:pPr>
        <w:ind w:left="2160" w:hanging="180"/>
      </w:pPr>
    </w:lvl>
    <w:lvl w:ilvl="3" w:tplc="3CB0A3C2">
      <w:start w:val="1"/>
      <w:numFmt w:val="decimal"/>
      <w:lvlText w:val="%4."/>
      <w:lvlJc w:val="left"/>
      <w:pPr>
        <w:ind w:left="2880" w:hanging="360"/>
      </w:pPr>
    </w:lvl>
    <w:lvl w:ilvl="4" w:tplc="DFCAC1AC">
      <w:start w:val="1"/>
      <w:numFmt w:val="lowerLetter"/>
      <w:lvlText w:val="%5."/>
      <w:lvlJc w:val="left"/>
      <w:pPr>
        <w:ind w:left="3600" w:hanging="360"/>
      </w:pPr>
    </w:lvl>
    <w:lvl w:ilvl="5" w:tplc="93DE58DC">
      <w:start w:val="1"/>
      <w:numFmt w:val="lowerRoman"/>
      <w:lvlText w:val="%6."/>
      <w:lvlJc w:val="right"/>
      <w:pPr>
        <w:ind w:left="4320" w:hanging="180"/>
      </w:pPr>
    </w:lvl>
    <w:lvl w:ilvl="6" w:tplc="45123450">
      <w:start w:val="1"/>
      <w:numFmt w:val="decimal"/>
      <w:lvlText w:val="%7."/>
      <w:lvlJc w:val="left"/>
      <w:pPr>
        <w:ind w:left="5040" w:hanging="360"/>
      </w:pPr>
    </w:lvl>
    <w:lvl w:ilvl="7" w:tplc="4BEA9F24">
      <w:start w:val="1"/>
      <w:numFmt w:val="lowerLetter"/>
      <w:lvlText w:val="%8."/>
      <w:lvlJc w:val="left"/>
      <w:pPr>
        <w:ind w:left="5760" w:hanging="360"/>
      </w:pPr>
    </w:lvl>
    <w:lvl w:ilvl="8" w:tplc="C7FEDF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94D05"/>
    <w:multiLevelType w:val="hybridMultilevel"/>
    <w:tmpl w:val="FFFFFFFF"/>
    <w:lvl w:ilvl="0" w:tplc="E28221EC">
      <w:start w:val="1"/>
      <w:numFmt w:val="decimal"/>
      <w:lvlText w:val="%1."/>
      <w:lvlJc w:val="left"/>
      <w:pPr>
        <w:ind w:left="720" w:hanging="360"/>
      </w:pPr>
    </w:lvl>
    <w:lvl w:ilvl="1" w:tplc="CA8633A6">
      <w:start w:val="1"/>
      <w:numFmt w:val="decimal"/>
      <w:lvlText w:val="%2."/>
      <w:lvlJc w:val="left"/>
      <w:pPr>
        <w:ind w:left="1440" w:hanging="360"/>
      </w:pPr>
    </w:lvl>
    <w:lvl w:ilvl="2" w:tplc="B6AECBF8">
      <w:start w:val="1"/>
      <w:numFmt w:val="lowerRoman"/>
      <w:lvlText w:val="%3."/>
      <w:lvlJc w:val="right"/>
      <w:pPr>
        <w:ind w:left="2160" w:hanging="180"/>
      </w:pPr>
    </w:lvl>
    <w:lvl w:ilvl="3" w:tplc="6C30F2B8">
      <w:start w:val="1"/>
      <w:numFmt w:val="decimal"/>
      <w:lvlText w:val="%4."/>
      <w:lvlJc w:val="left"/>
      <w:pPr>
        <w:ind w:left="2880" w:hanging="360"/>
      </w:pPr>
    </w:lvl>
    <w:lvl w:ilvl="4" w:tplc="0B004BB0">
      <w:start w:val="1"/>
      <w:numFmt w:val="lowerLetter"/>
      <w:lvlText w:val="%5."/>
      <w:lvlJc w:val="left"/>
      <w:pPr>
        <w:ind w:left="3600" w:hanging="360"/>
      </w:pPr>
    </w:lvl>
    <w:lvl w:ilvl="5" w:tplc="2E2A847E">
      <w:start w:val="1"/>
      <w:numFmt w:val="lowerRoman"/>
      <w:lvlText w:val="%6."/>
      <w:lvlJc w:val="right"/>
      <w:pPr>
        <w:ind w:left="4320" w:hanging="180"/>
      </w:pPr>
    </w:lvl>
    <w:lvl w:ilvl="6" w:tplc="39C23D2A">
      <w:start w:val="1"/>
      <w:numFmt w:val="decimal"/>
      <w:lvlText w:val="%7."/>
      <w:lvlJc w:val="left"/>
      <w:pPr>
        <w:ind w:left="5040" w:hanging="360"/>
      </w:pPr>
    </w:lvl>
    <w:lvl w:ilvl="7" w:tplc="F9E6A4E4">
      <w:start w:val="1"/>
      <w:numFmt w:val="lowerLetter"/>
      <w:lvlText w:val="%8."/>
      <w:lvlJc w:val="left"/>
      <w:pPr>
        <w:ind w:left="5760" w:hanging="360"/>
      </w:pPr>
    </w:lvl>
    <w:lvl w:ilvl="8" w:tplc="2A9E50B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22759"/>
    <w:multiLevelType w:val="hybridMultilevel"/>
    <w:tmpl w:val="FFFFFFFF"/>
    <w:lvl w:ilvl="0" w:tplc="6BB433D8">
      <w:start w:val="1"/>
      <w:numFmt w:val="decimal"/>
      <w:lvlText w:val="%1."/>
      <w:lvlJc w:val="left"/>
      <w:pPr>
        <w:ind w:left="720" w:hanging="360"/>
      </w:pPr>
    </w:lvl>
    <w:lvl w:ilvl="1" w:tplc="3AE0339E">
      <w:start w:val="1"/>
      <w:numFmt w:val="decimal"/>
      <w:lvlText w:val="%2."/>
      <w:lvlJc w:val="left"/>
      <w:pPr>
        <w:ind w:left="1440" w:hanging="360"/>
      </w:pPr>
    </w:lvl>
    <w:lvl w:ilvl="2" w:tplc="88F0003E">
      <w:start w:val="1"/>
      <w:numFmt w:val="lowerRoman"/>
      <w:lvlText w:val="%3."/>
      <w:lvlJc w:val="right"/>
      <w:pPr>
        <w:ind w:left="2160" w:hanging="180"/>
      </w:pPr>
    </w:lvl>
    <w:lvl w:ilvl="3" w:tplc="9BCA0DAE">
      <w:start w:val="1"/>
      <w:numFmt w:val="decimal"/>
      <w:lvlText w:val="%4."/>
      <w:lvlJc w:val="left"/>
      <w:pPr>
        <w:ind w:left="2880" w:hanging="360"/>
      </w:pPr>
    </w:lvl>
    <w:lvl w:ilvl="4" w:tplc="10EEDB18">
      <w:start w:val="1"/>
      <w:numFmt w:val="lowerLetter"/>
      <w:lvlText w:val="%5."/>
      <w:lvlJc w:val="left"/>
      <w:pPr>
        <w:ind w:left="3600" w:hanging="360"/>
      </w:pPr>
    </w:lvl>
    <w:lvl w:ilvl="5" w:tplc="CC94D0A0">
      <w:start w:val="1"/>
      <w:numFmt w:val="lowerRoman"/>
      <w:lvlText w:val="%6."/>
      <w:lvlJc w:val="right"/>
      <w:pPr>
        <w:ind w:left="4320" w:hanging="180"/>
      </w:pPr>
    </w:lvl>
    <w:lvl w:ilvl="6" w:tplc="1F020858">
      <w:start w:val="1"/>
      <w:numFmt w:val="decimal"/>
      <w:lvlText w:val="%7."/>
      <w:lvlJc w:val="left"/>
      <w:pPr>
        <w:ind w:left="5040" w:hanging="360"/>
      </w:pPr>
    </w:lvl>
    <w:lvl w:ilvl="7" w:tplc="983264CC">
      <w:start w:val="1"/>
      <w:numFmt w:val="lowerLetter"/>
      <w:lvlText w:val="%8."/>
      <w:lvlJc w:val="left"/>
      <w:pPr>
        <w:ind w:left="5760" w:hanging="360"/>
      </w:pPr>
    </w:lvl>
    <w:lvl w:ilvl="8" w:tplc="6B725E4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947A4"/>
    <w:multiLevelType w:val="hybridMultilevel"/>
    <w:tmpl w:val="FFFFFFFF"/>
    <w:lvl w:ilvl="0" w:tplc="61E061CA">
      <w:start w:val="1"/>
      <w:numFmt w:val="decimal"/>
      <w:lvlText w:val="%1."/>
      <w:lvlJc w:val="left"/>
      <w:pPr>
        <w:ind w:left="720" w:hanging="360"/>
      </w:pPr>
    </w:lvl>
    <w:lvl w:ilvl="1" w:tplc="E0743F40">
      <w:start w:val="1"/>
      <w:numFmt w:val="decimal"/>
      <w:lvlText w:val="%2."/>
      <w:lvlJc w:val="left"/>
      <w:pPr>
        <w:ind w:left="1440" w:hanging="360"/>
      </w:pPr>
    </w:lvl>
    <w:lvl w:ilvl="2" w:tplc="F91A0F84">
      <w:start w:val="1"/>
      <w:numFmt w:val="lowerRoman"/>
      <w:lvlText w:val="%3."/>
      <w:lvlJc w:val="right"/>
      <w:pPr>
        <w:ind w:left="2160" w:hanging="180"/>
      </w:pPr>
    </w:lvl>
    <w:lvl w:ilvl="3" w:tplc="C0B20810">
      <w:start w:val="1"/>
      <w:numFmt w:val="decimal"/>
      <w:lvlText w:val="%4."/>
      <w:lvlJc w:val="left"/>
      <w:pPr>
        <w:ind w:left="2880" w:hanging="360"/>
      </w:pPr>
    </w:lvl>
    <w:lvl w:ilvl="4" w:tplc="86D07C64">
      <w:start w:val="1"/>
      <w:numFmt w:val="lowerLetter"/>
      <w:lvlText w:val="%5."/>
      <w:lvlJc w:val="left"/>
      <w:pPr>
        <w:ind w:left="3600" w:hanging="360"/>
      </w:pPr>
    </w:lvl>
    <w:lvl w:ilvl="5" w:tplc="90B86294">
      <w:start w:val="1"/>
      <w:numFmt w:val="lowerRoman"/>
      <w:lvlText w:val="%6."/>
      <w:lvlJc w:val="right"/>
      <w:pPr>
        <w:ind w:left="4320" w:hanging="180"/>
      </w:pPr>
    </w:lvl>
    <w:lvl w:ilvl="6" w:tplc="4E3E1D80">
      <w:start w:val="1"/>
      <w:numFmt w:val="decimal"/>
      <w:lvlText w:val="%7."/>
      <w:lvlJc w:val="left"/>
      <w:pPr>
        <w:ind w:left="5040" w:hanging="360"/>
      </w:pPr>
    </w:lvl>
    <w:lvl w:ilvl="7" w:tplc="2580FC04">
      <w:start w:val="1"/>
      <w:numFmt w:val="lowerLetter"/>
      <w:lvlText w:val="%8."/>
      <w:lvlJc w:val="left"/>
      <w:pPr>
        <w:ind w:left="5760" w:hanging="360"/>
      </w:pPr>
    </w:lvl>
    <w:lvl w:ilvl="8" w:tplc="E1F8698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23A1B"/>
    <w:multiLevelType w:val="hybridMultilevel"/>
    <w:tmpl w:val="FFFFFFFF"/>
    <w:lvl w:ilvl="0" w:tplc="A434FE82">
      <w:start w:val="1"/>
      <w:numFmt w:val="decimal"/>
      <w:lvlText w:val="%1."/>
      <w:lvlJc w:val="left"/>
      <w:pPr>
        <w:ind w:left="720" w:hanging="360"/>
      </w:pPr>
    </w:lvl>
    <w:lvl w:ilvl="1" w:tplc="85D23822">
      <w:start w:val="1"/>
      <w:numFmt w:val="decimal"/>
      <w:lvlText w:val="%2."/>
      <w:lvlJc w:val="left"/>
      <w:pPr>
        <w:ind w:left="1440" w:hanging="360"/>
      </w:pPr>
    </w:lvl>
    <w:lvl w:ilvl="2" w:tplc="D8EEE46E">
      <w:start w:val="1"/>
      <w:numFmt w:val="lowerRoman"/>
      <w:lvlText w:val="%3."/>
      <w:lvlJc w:val="right"/>
      <w:pPr>
        <w:ind w:left="2160" w:hanging="180"/>
      </w:pPr>
    </w:lvl>
    <w:lvl w:ilvl="3" w:tplc="076280CC">
      <w:start w:val="1"/>
      <w:numFmt w:val="decimal"/>
      <w:lvlText w:val="%4."/>
      <w:lvlJc w:val="left"/>
      <w:pPr>
        <w:ind w:left="2880" w:hanging="360"/>
      </w:pPr>
    </w:lvl>
    <w:lvl w:ilvl="4" w:tplc="AFD27986">
      <w:start w:val="1"/>
      <w:numFmt w:val="lowerLetter"/>
      <w:lvlText w:val="%5."/>
      <w:lvlJc w:val="left"/>
      <w:pPr>
        <w:ind w:left="3600" w:hanging="360"/>
      </w:pPr>
    </w:lvl>
    <w:lvl w:ilvl="5" w:tplc="7F16D7E8">
      <w:start w:val="1"/>
      <w:numFmt w:val="lowerRoman"/>
      <w:lvlText w:val="%6."/>
      <w:lvlJc w:val="right"/>
      <w:pPr>
        <w:ind w:left="4320" w:hanging="180"/>
      </w:pPr>
    </w:lvl>
    <w:lvl w:ilvl="6" w:tplc="6A20E9FA">
      <w:start w:val="1"/>
      <w:numFmt w:val="decimal"/>
      <w:lvlText w:val="%7."/>
      <w:lvlJc w:val="left"/>
      <w:pPr>
        <w:ind w:left="5040" w:hanging="360"/>
      </w:pPr>
    </w:lvl>
    <w:lvl w:ilvl="7" w:tplc="CA220374">
      <w:start w:val="1"/>
      <w:numFmt w:val="lowerLetter"/>
      <w:lvlText w:val="%8."/>
      <w:lvlJc w:val="left"/>
      <w:pPr>
        <w:ind w:left="5760" w:hanging="360"/>
      </w:pPr>
    </w:lvl>
    <w:lvl w:ilvl="8" w:tplc="D42AE9B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C5C60"/>
    <w:multiLevelType w:val="hybridMultilevel"/>
    <w:tmpl w:val="2874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14A6C"/>
    <w:multiLevelType w:val="hybridMultilevel"/>
    <w:tmpl w:val="FFFFFFFF"/>
    <w:lvl w:ilvl="0" w:tplc="A93AA52C">
      <w:start w:val="1"/>
      <w:numFmt w:val="decimal"/>
      <w:lvlText w:val="%1."/>
      <w:lvlJc w:val="left"/>
      <w:pPr>
        <w:ind w:left="720" w:hanging="360"/>
      </w:pPr>
    </w:lvl>
    <w:lvl w:ilvl="1" w:tplc="36C463C8">
      <w:start w:val="1"/>
      <w:numFmt w:val="decimal"/>
      <w:lvlText w:val="%2."/>
      <w:lvlJc w:val="left"/>
      <w:pPr>
        <w:ind w:left="1440" w:hanging="360"/>
      </w:pPr>
    </w:lvl>
    <w:lvl w:ilvl="2" w:tplc="68E24012">
      <w:start w:val="1"/>
      <w:numFmt w:val="lowerRoman"/>
      <w:lvlText w:val="%3."/>
      <w:lvlJc w:val="right"/>
      <w:pPr>
        <w:ind w:left="2160" w:hanging="180"/>
      </w:pPr>
    </w:lvl>
    <w:lvl w:ilvl="3" w:tplc="87BA6004">
      <w:start w:val="1"/>
      <w:numFmt w:val="decimal"/>
      <w:lvlText w:val="%4."/>
      <w:lvlJc w:val="left"/>
      <w:pPr>
        <w:ind w:left="2880" w:hanging="360"/>
      </w:pPr>
    </w:lvl>
    <w:lvl w:ilvl="4" w:tplc="D3E8E858">
      <w:start w:val="1"/>
      <w:numFmt w:val="lowerLetter"/>
      <w:lvlText w:val="%5."/>
      <w:lvlJc w:val="left"/>
      <w:pPr>
        <w:ind w:left="3600" w:hanging="360"/>
      </w:pPr>
    </w:lvl>
    <w:lvl w:ilvl="5" w:tplc="01546506">
      <w:start w:val="1"/>
      <w:numFmt w:val="lowerRoman"/>
      <w:lvlText w:val="%6."/>
      <w:lvlJc w:val="right"/>
      <w:pPr>
        <w:ind w:left="4320" w:hanging="180"/>
      </w:pPr>
    </w:lvl>
    <w:lvl w:ilvl="6" w:tplc="2AD24030">
      <w:start w:val="1"/>
      <w:numFmt w:val="decimal"/>
      <w:lvlText w:val="%7."/>
      <w:lvlJc w:val="left"/>
      <w:pPr>
        <w:ind w:left="5040" w:hanging="360"/>
      </w:pPr>
    </w:lvl>
    <w:lvl w:ilvl="7" w:tplc="FF6EBF14">
      <w:start w:val="1"/>
      <w:numFmt w:val="lowerLetter"/>
      <w:lvlText w:val="%8."/>
      <w:lvlJc w:val="left"/>
      <w:pPr>
        <w:ind w:left="5760" w:hanging="360"/>
      </w:pPr>
    </w:lvl>
    <w:lvl w:ilvl="8" w:tplc="F5D0B4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95714"/>
    <w:multiLevelType w:val="hybridMultilevel"/>
    <w:tmpl w:val="FFFFFFFF"/>
    <w:lvl w:ilvl="0" w:tplc="E4926A3A">
      <w:start w:val="1"/>
      <w:numFmt w:val="decimal"/>
      <w:lvlText w:val="%1."/>
      <w:lvlJc w:val="left"/>
      <w:pPr>
        <w:ind w:left="720" w:hanging="360"/>
      </w:pPr>
    </w:lvl>
    <w:lvl w:ilvl="1" w:tplc="B944D8D4">
      <w:start w:val="1"/>
      <w:numFmt w:val="decimal"/>
      <w:lvlText w:val="%2."/>
      <w:lvlJc w:val="left"/>
      <w:pPr>
        <w:ind w:left="1440" w:hanging="360"/>
      </w:pPr>
    </w:lvl>
    <w:lvl w:ilvl="2" w:tplc="ECCA844C">
      <w:start w:val="1"/>
      <w:numFmt w:val="lowerRoman"/>
      <w:lvlText w:val="%3."/>
      <w:lvlJc w:val="right"/>
      <w:pPr>
        <w:ind w:left="2160" w:hanging="180"/>
      </w:pPr>
    </w:lvl>
    <w:lvl w:ilvl="3" w:tplc="EC62EE38">
      <w:start w:val="1"/>
      <w:numFmt w:val="decimal"/>
      <w:lvlText w:val="%4."/>
      <w:lvlJc w:val="left"/>
      <w:pPr>
        <w:ind w:left="2880" w:hanging="360"/>
      </w:pPr>
    </w:lvl>
    <w:lvl w:ilvl="4" w:tplc="72AA4A40">
      <w:start w:val="1"/>
      <w:numFmt w:val="lowerLetter"/>
      <w:lvlText w:val="%5."/>
      <w:lvlJc w:val="left"/>
      <w:pPr>
        <w:ind w:left="3600" w:hanging="360"/>
      </w:pPr>
    </w:lvl>
    <w:lvl w:ilvl="5" w:tplc="ED98818A">
      <w:start w:val="1"/>
      <w:numFmt w:val="lowerRoman"/>
      <w:lvlText w:val="%6."/>
      <w:lvlJc w:val="right"/>
      <w:pPr>
        <w:ind w:left="4320" w:hanging="180"/>
      </w:pPr>
    </w:lvl>
    <w:lvl w:ilvl="6" w:tplc="003C5186">
      <w:start w:val="1"/>
      <w:numFmt w:val="decimal"/>
      <w:lvlText w:val="%7."/>
      <w:lvlJc w:val="left"/>
      <w:pPr>
        <w:ind w:left="5040" w:hanging="360"/>
      </w:pPr>
    </w:lvl>
    <w:lvl w:ilvl="7" w:tplc="F2DC72E6">
      <w:start w:val="1"/>
      <w:numFmt w:val="lowerLetter"/>
      <w:lvlText w:val="%8."/>
      <w:lvlJc w:val="left"/>
      <w:pPr>
        <w:ind w:left="5760" w:hanging="360"/>
      </w:pPr>
    </w:lvl>
    <w:lvl w:ilvl="8" w:tplc="496284F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97C47"/>
    <w:multiLevelType w:val="hybridMultilevel"/>
    <w:tmpl w:val="FFFFFFFF"/>
    <w:lvl w:ilvl="0" w:tplc="275C464A">
      <w:start w:val="1"/>
      <w:numFmt w:val="decimal"/>
      <w:lvlText w:val="%1."/>
      <w:lvlJc w:val="left"/>
      <w:pPr>
        <w:ind w:left="720" w:hanging="360"/>
      </w:pPr>
    </w:lvl>
    <w:lvl w:ilvl="1" w:tplc="E7763D48">
      <w:start w:val="1"/>
      <w:numFmt w:val="decimal"/>
      <w:lvlText w:val="%2."/>
      <w:lvlJc w:val="left"/>
      <w:pPr>
        <w:ind w:left="1440" w:hanging="360"/>
      </w:pPr>
    </w:lvl>
    <w:lvl w:ilvl="2" w:tplc="5DFE5FF4">
      <w:start w:val="1"/>
      <w:numFmt w:val="lowerRoman"/>
      <w:lvlText w:val="%3."/>
      <w:lvlJc w:val="right"/>
      <w:pPr>
        <w:ind w:left="2160" w:hanging="180"/>
      </w:pPr>
    </w:lvl>
    <w:lvl w:ilvl="3" w:tplc="7660A28E">
      <w:start w:val="1"/>
      <w:numFmt w:val="decimal"/>
      <w:lvlText w:val="%4."/>
      <w:lvlJc w:val="left"/>
      <w:pPr>
        <w:ind w:left="2880" w:hanging="360"/>
      </w:pPr>
    </w:lvl>
    <w:lvl w:ilvl="4" w:tplc="A608FA04">
      <w:start w:val="1"/>
      <w:numFmt w:val="lowerLetter"/>
      <w:lvlText w:val="%5."/>
      <w:lvlJc w:val="left"/>
      <w:pPr>
        <w:ind w:left="3600" w:hanging="360"/>
      </w:pPr>
    </w:lvl>
    <w:lvl w:ilvl="5" w:tplc="1A56AAB6">
      <w:start w:val="1"/>
      <w:numFmt w:val="lowerRoman"/>
      <w:lvlText w:val="%6."/>
      <w:lvlJc w:val="right"/>
      <w:pPr>
        <w:ind w:left="4320" w:hanging="180"/>
      </w:pPr>
    </w:lvl>
    <w:lvl w:ilvl="6" w:tplc="B2D0617E">
      <w:start w:val="1"/>
      <w:numFmt w:val="decimal"/>
      <w:lvlText w:val="%7."/>
      <w:lvlJc w:val="left"/>
      <w:pPr>
        <w:ind w:left="5040" w:hanging="360"/>
      </w:pPr>
    </w:lvl>
    <w:lvl w:ilvl="7" w:tplc="7F4CEC92">
      <w:start w:val="1"/>
      <w:numFmt w:val="lowerLetter"/>
      <w:lvlText w:val="%8."/>
      <w:lvlJc w:val="left"/>
      <w:pPr>
        <w:ind w:left="5760" w:hanging="360"/>
      </w:pPr>
    </w:lvl>
    <w:lvl w:ilvl="8" w:tplc="59E633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72C5F"/>
    <w:multiLevelType w:val="hybridMultilevel"/>
    <w:tmpl w:val="9F4A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F1EA1"/>
    <w:multiLevelType w:val="hybridMultilevel"/>
    <w:tmpl w:val="FFFFFFFF"/>
    <w:lvl w:ilvl="0" w:tplc="9452B622">
      <w:start w:val="1"/>
      <w:numFmt w:val="decimal"/>
      <w:lvlText w:val="%1."/>
      <w:lvlJc w:val="left"/>
      <w:pPr>
        <w:ind w:left="720" w:hanging="360"/>
      </w:pPr>
    </w:lvl>
    <w:lvl w:ilvl="1" w:tplc="D932011A">
      <w:start w:val="1"/>
      <w:numFmt w:val="decimal"/>
      <w:lvlText w:val="%2."/>
      <w:lvlJc w:val="left"/>
      <w:pPr>
        <w:ind w:left="1440" w:hanging="360"/>
      </w:pPr>
    </w:lvl>
    <w:lvl w:ilvl="2" w:tplc="A1D612DA">
      <w:start w:val="1"/>
      <w:numFmt w:val="lowerRoman"/>
      <w:lvlText w:val="%3."/>
      <w:lvlJc w:val="right"/>
      <w:pPr>
        <w:ind w:left="2160" w:hanging="180"/>
      </w:pPr>
    </w:lvl>
    <w:lvl w:ilvl="3" w:tplc="8F9002BC">
      <w:start w:val="1"/>
      <w:numFmt w:val="decimal"/>
      <w:lvlText w:val="%4."/>
      <w:lvlJc w:val="left"/>
      <w:pPr>
        <w:ind w:left="2880" w:hanging="360"/>
      </w:pPr>
    </w:lvl>
    <w:lvl w:ilvl="4" w:tplc="24B23D52">
      <w:start w:val="1"/>
      <w:numFmt w:val="lowerLetter"/>
      <w:lvlText w:val="%5."/>
      <w:lvlJc w:val="left"/>
      <w:pPr>
        <w:ind w:left="3600" w:hanging="360"/>
      </w:pPr>
    </w:lvl>
    <w:lvl w:ilvl="5" w:tplc="ED709686">
      <w:start w:val="1"/>
      <w:numFmt w:val="lowerRoman"/>
      <w:lvlText w:val="%6."/>
      <w:lvlJc w:val="right"/>
      <w:pPr>
        <w:ind w:left="4320" w:hanging="180"/>
      </w:pPr>
    </w:lvl>
    <w:lvl w:ilvl="6" w:tplc="076AEA3E">
      <w:start w:val="1"/>
      <w:numFmt w:val="decimal"/>
      <w:lvlText w:val="%7."/>
      <w:lvlJc w:val="left"/>
      <w:pPr>
        <w:ind w:left="5040" w:hanging="360"/>
      </w:pPr>
    </w:lvl>
    <w:lvl w:ilvl="7" w:tplc="E02C73E0">
      <w:start w:val="1"/>
      <w:numFmt w:val="lowerLetter"/>
      <w:lvlText w:val="%8."/>
      <w:lvlJc w:val="left"/>
      <w:pPr>
        <w:ind w:left="5760" w:hanging="360"/>
      </w:pPr>
    </w:lvl>
    <w:lvl w:ilvl="8" w:tplc="EC7835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0"/>
  </w:num>
  <w:num w:numId="4">
    <w:abstractNumId w:val="25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28"/>
  </w:num>
  <w:num w:numId="11">
    <w:abstractNumId w:val="30"/>
  </w:num>
  <w:num w:numId="12">
    <w:abstractNumId w:val="2"/>
  </w:num>
  <w:num w:numId="13">
    <w:abstractNumId w:val="14"/>
  </w:num>
  <w:num w:numId="14">
    <w:abstractNumId w:val="26"/>
  </w:num>
  <w:num w:numId="15">
    <w:abstractNumId w:val="20"/>
  </w:num>
  <w:num w:numId="16">
    <w:abstractNumId w:val="16"/>
  </w:num>
  <w:num w:numId="17">
    <w:abstractNumId w:val="21"/>
  </w:num>
  <w:num w:numId="18">
    <w:abstractNumId w:val="8"/>
  </w:num>
  <w:num w:numId="19">
    <w:abstractNumId w:val="5"/>
  </w:num>
  <w:num w:numId="20">
    <w:abstractNumId w:val="1"/>
  </w:num>
  <w:num w:numId="21">
    <w:abstractNumId w:val="24"/>
  </w:num>
  <w:num w:numId="22">
    <w:abstractNumId w:val="7"/>
  </w:num>
  <w:num w:numId="23">
    <w:abstractNumId w:val="13"/>
  </w:num>
  <w:num w:numId="24">
    <w:abstractNumId w:val="23"/>
  </w:num>
  <w:num w:numId="25">
    <w:abstractNumId w:val="15"/>
  </w:num>
  <w:num w:numId="26">
    <w:abstractNumId w:val="27"/>
  </w:num>
  <w:num w:numId="27">
    <w:abstractNumId w:val="3"/>
  </w:num>
  <w:num w:numId="28">
    <w:abstractNumId w:val="12"/>
  </w:num>
  <w:num w:numId="29">
    <w:abstractNumId w:val="17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A58"/>
    <w:rsid w:val="000013AA"/>
    <w:rsid w:val="0000594D"/>
    <w:rsid w:val="0001009B"/>
    <w:rsid w:val="000114EB"/>
    <w:rsid w:val="00017DCF"/>
    <w:rsid w:val="00023703"/>
    <w:rsid w:val="000265C1"/>
    <w:rsid w:val="000359D1"/>
    <w:rsid w:val="00035B6F"/>
    <w:rsid w:val="0004297C"/>
    <w:rsid w:val="000435E8"/>
    <w:rsid w:val="000501D5"/>
    <w:rsid w:val="0005451B"/>
    <w:rsid w:val="000669F6"/>
    <w:rsid w:val="0007074E"/>
    <w:rsid w:val="000717DE"/>
    <w:rsid w:val="00075273"/>
    <w:rsid w:val="00076B0B"/>
    <w:rsid w:val="00077052"/>
    <w:rsid w:val="000807D6"/>
    <w:rsid w:val="00086841"/>
    <w:rsid w:val="00086AFE"/>
    <w:rsid w:val="000C187F"/>
    <w:rsid w:val="000D52D3"/>
    <w:rsid w:val="000F6443"/>
    <w:rsid w:val="000F7294"/>
    <w:rsid w:val="0010019A"/>
    <w:rsid w:val="00111DB4"/>
    <w:rsid w:val="0011693C"/>
    <w:rsid w:val="00121428"/>
    <w:rsid w:val="001217F0"/>
    <w:rsid w:val="00126362"/>
    <w:rsid w:val="00134213"/>
    <w:rsid w:val="001462C5"/>
    <w:rsid w:val="00156122"/>
    <w:rsid w:val="00161728"/>
    <w:rsid w:val="00161DC7"/>
    <w:rsid w:val="001747F8"/>
    <w:rsid w:val="001753A7"/>
    <w:rsid w:val="0018230A"/>
    <w:rsid w:val="00187632"/>
    <w:rsid w:val="0018784B"/>
    <w:rsid w:val="00190574"/>
    <w:rsid w:val="001974EB"/>
    <w:rsid w:val="001A086E"/>
    <w:rsid w:val="001B08D0"/>
    <w:rsid w:val="001B6F47"/>
    <w:rsid w:val="001C5715"/>
    <w:rsid w:val="001C5E14"/>
    <w:rsid w:val="001D390E"/>
    <w:rsid w:val="001D5D0A"/>
    <w:rsid w:val="001F0148"/>
    <w:rsid w:val="00205504"/>
    <w:rsid w:val="0020620C"/>
    <w:rsid w:val="00211CE6"/>
    <w:rsid w:val="00216B09"/>
    <w:rsid w:val="002212C1"/>
    <w:rsid w:val="00222D0A"/>
    <w:rsid w:val="002274DB"/>
    <w:rsid w:val="002308A3"/>
    <w:rsid w:val="002309E4"/>
    <w:rsid w:val="002316E0"/>
    <w:rsid w:val="0023440B"/>
    <w:rsid w:val="00234A95"/>
    <w:rsid w:val="002366C9"/>
    <w:rsid w:val="00236B36"/>
    <w:rsid w:val="00242B2C"/>
    <w:rsid w:val="0024430C"/>
    <w:rsid w:val="002720C7"/>
    <w:rsid w:val="00274304"/>
    <w:rsid w:val="00274F76"/>
    <w:rsid w:val="0027586D"/>
    <w:rsid w:val="00283102"/>
    <w:rsid w:val="00286536"/>
    <w:rsid w:val="002A42DC"/>
    <w:rsid w:val="002B3D5F"/>
    <w:rsid w:val="002C2154"/>
    <w:rsid w:val="002C4E43"/>
    <w:rsid w:val="002D2EF1"/>
    <w:rsid w:val="002D691D"/>
    <w:rsid w:val="002E206B"/>
    <w:rsid w:val="002F0B34"/>
    <w:rsid w:val="002F2208"/>
    <w:rsid w:val="002F3097"/>
    <w:rsid w:val="002F5428"/>
    <w:rsid w:val="002F57CD"/>
    <w:rsid w:val="002F6B88"/>
    <w:rsid w:val="00304E68"/>
    <w:rsid w:val="003051E2"/>
    <w:rsid w:val="003070FE"/>
    <w:rsid w:val="00320635"/>
    <w:rsid w:val="00323D98"/>
    <w:rsid w:val="00325F6F"/>
    <w:rsid w:val="003331C3"/>
    <w:rsid w:val="00333A71"/>
    <w:rsid w:val="003351EE"/>
    <w:rsid w:val="00343727"/>
    <w:rsid w:val="00357304"/>
    <w:rsid w:val="00361540"/>
    <w:rsid w:val="003627F1"/>
    <w:rsid w:val="00364029"/>
    <w:rsid w:val="003658BE"/>
    <w:rsid w:val="0038343A"/>
    <w:rsid w:val="00387A94"/>
    <w:rsid w:val="003A3C0C"/>
    <w:rsid w:val="003A6094"/>
    <w:rsid w:val="003A6A58"/>
    <w:rsid w:val="003A7DA5"/>
    <w:rsid w:val="003B39B2"/>
    <w:rsid w:val="003B7767"/>
    <w:rsid w:val="003C2ACD"/>
    <w:rsid w:val="003C7E1A"/>
    <w:rsid w:val="003D0837"/>
    <w:rsid w:val="003D5260"/>
    <w:rsid w:val="003D595E"/>
    <w:rsid w:val="003E332C"/>
    <w:rsid w:val="003E6AB7"/>
    <w:rsid w:val="003F21D5"/>
    <w:rsid w:val="004004A7"/>
    <w:rsid w:val="00402178"/>
    <w:rsid w:val="00414529"/>
    <w:rsid w:val="00415E86"/>
    <w:rsid w:val="004276C3"/>
    <w:rsid w:val="004330B1"/>
    <w:rsid w:val="0044123B"/>
    <w:rsid w:val="0044458F"/>
    <w:rsid w:val="00444C75"/>
    <w:rsid w:val="00445AC5"/>
    <w:rsid w:val="00460E44"/>
    <w:rsid w:val="004644B2"/>
    <w:rsid w:val="004645F3"/>
    <w:rsid w:val="00465FA7"/>
    <w:rsid w:val="00466DA6"/>
    <w:rsid w:val="00470DC9"/>
    <w:rsid w:val="004713EC"/>
    <w:rsid w:val="00480FEF"/>
    <w:rsid w:val="00481ECB"/>
    <w:rsid w:val="004835B9"/>
    <w:rsid w:val="0049431F"/>
    <w:rsid w:val="004958AF"/>
    <w:rsid w:val="004B007F"/>
    <w:rsid w:val="004C1004"/>
    <w:rsid w:val="004C6BE7"/>
    <w:rsid w:val="004C7275"/>
    <w:rsid w:val="004D0F91"/>
    <w:rsid w:val="004D25D9"/>
    <w:rsid w:val="004D5491"/>
    <w:rsid w:val="004E68E8"/>
    <w:rsid w:val="004F1D30"/>
    <w:rsid w:val="00507B88"/>
    <w:rsid w:val="00513E73"/>
    <w:rsid w:val="0051722A"/>
    <w:rsid w:val="0054304A"/>
    <w:rsid w:val="00546636"/>
    <w:rsid w:val="00551900"/>
    <w:rsid w:val="005526B1"/>
    <w:rsid w:val="0056414B"/>
    <w:rsid w:val="00576E5D"/>
    <w:rsid w:val="00584677"/>
    <w:rsid w:val="005B1644"/>
    <w:rsid w:val="005B2C6C"/>
    <w:rsid w:val="005C4D43"/>
    <w:rsid w:val="005C6CAE"/>
    <w:rsid w:val="005D7B7E"/>
    <w:rsid w:val="005E045B"/>
    <w:rsid w:val="005F2DC9"/>
    <w:rsid w:val="005F5E6E"/>
    <w:rsid w:val="006056E8"/>
    <w:rsid w:val="006108D1"/>
    <w:rsid w:val="006155A2"/>
    <w:rsid w:val="006212B4"/>
    <w:rsid w:val="00635309"/>
    <w:rsid w:val="006366C6"/>
    <w:rsid w:val="00644ECC"/>
    <w:rsid w:val="00646D8A"/>
    <w:rsid w:val="0064713D"/>
    <w:rsid w:val="00647EE2"/>
    <w:rsid w:val="00653A61"/>
    <w:rsid w:val="0065418E"/>
    <w:rsid w:val="00677CE2"/>
    <w:rsid w:val="00685329"/>
    <w:rsid w:val="00685692"/>
    <w:rsid w:val="006859E6"/>
    <w:rsid w:val="0069473B"/>
    <w:rsid w:val="006A1E07"/>
    <w:rsid w:val="006A27C4"/>
    <w:rsid w:val="006A6AE7"/>
    <w:rsid w:val="006B1487"/>
    <w:rsid w:val="006C2EEF"/>
    <w:rsid w:val="006C5E43"/>
    <w:rsid w:val="006C60E6"/>
    <w:rsid w:val="006D3F88"/>
    <w:rsid w:val="006F04A9"/>
    <w:rsid w:val="00702D93"/>
    <w:rsid w:val="00711A34"/>
    <w:rsid w:val="0071726F"/>
    <w:rsid w:val="00720472"/>
    <w:rsid w:val="00720678"/>
    <w:rsid w:val="00736CA3"/>
    <w:rsid w:val="00742B46"/>
    <w:rsid w:val="007454CA"/>
    <w:rsid w:val="00745CA4"/>
    <w:rsid w:val="007525C3"/>
    <w:rsid w:val="007546DE"/>
    <w:rsid w:val="00761B5E"/>
    <w:rsid w:val="00775674"/>
    <w:rsid w:val="00784581"/>
    <w:rsid w:val="00785751"/>
    <w:rsid w:val="0079122C"/>
    <w:rsid w:val="00795B2F"/>
    <w:rsid w:val="00797728"/>
    <w:rsid w:val="007A04D7"/>
    <w:rsid w:val="007A086C"/>
    <w:rsid w:val="007A0B12"/>
    <w:rsid w:val="007A1290"/>
    <w:rsid w:val="007A4489"/>
    <w:rsid w:val="007A79D6"/>
    <w:rsid w:val="007B4F09"/>
    <w:rsid w:val="007B6BD0"/>
    <w:rsid w:val="007D746F"/>
    <w:rsid w:val="007F29E5"/>
    <w:rsid w:val="007F48D6"/>
    <w:rsid w:val="007F4BBA"/>
    <w:rsid w:val="00804235"/>
    <w:rsid w:val="008056C7"/>
    <w:rsid w:val="008134F6"/>
    <w:rsid w:val="00815C45"/>
    <w:rsid w:val="00821960"/>
    <w:rsid w:val="00824B30"/>
    <w:rsid w:val="008368CE"/>
    <w:rsid w:val="00856A67"/>
    <w:rsid w:val="008575D4"/>
    <w:rsid w:val="008578BE"/>
    <w:rsid w:val="00861D17"/>
    <w:rsid w:val="00861E01"/>
    <w:rsid w:val="008660E9"/>
    <w:rsid w:val="00876E1C"/>
    <w:rsid w:val="00880216"/>
    <w:rsid w:val="0088099E"/>
    <w:rsid w:val="00885061"/>
    <w:rsid w:val="0089251B"/>
    <w:rsid w:val="008A70C0"/>
    <w:rsid w:val="008B7E33"/>
    <w:rsid w:val="008D2823"/>
    <w:rsid w:val="008E6C31"/>
    <w:rsid w:val="008E72EB"/>
    <w:rsid w:val="008F0BDC"/>
    <w:rsid w:val="00900F2F"/>
    <w:rsid w:val="00905DD3"/>
    <w:rsid w:val="00907CBF"/>
    <w:rsid w:val="00914A36"/>
    <w:rsid w:val="00932C0A"/>
    <w:rsid w:val="00952F7D"/>
    <w:rsid w:val="009534BB"/>
    <w:rsid w:val="00955B00"/>
    <w:rsid w:val="009575E6"/>
    <w:rsid w:val="00963959"/>
    <w:rsid w:val="009738F0"/>
    <w:rsid w:val="009756CA"/>
    <w:rsid w:val="00976539"/>
    <w:rsid w:val="0098513F"/>
    <w:rsid w:val="009859AA"/>
    <w:rsid w:val="0098685A"/>
    <w:rsid w:val="009A380C"/>
    <w:rsid w:val="009B1991"/>
    <w:rsid w:val="009B2968"/>
    <w:rsid w:val="009B2C7C"/>
    <w:rsid w:val="009B4160"/>
    <w:rsid w:val="009B72D4"/>
    <w:rsid w:val="009D4449"/>
    <w:rsid w:val="009D4923"/>
    <w:rsid w:val="009D5975"/>
    <w:rsid w:val="009D671D"/>
    <w:rsid w:val="009E1BD3"/>
    <w:rsid w:val="009E4F58"/>
    <w:rsid w:val="009F6BEF"/>
    <w:rsid w:val="009F6C19"/>
    <w:rsid w:val="00A0449A"/>
    <w:rsid w:val="00A07DCE"/>
    <w:rsid w:val="00A07EEA"/>
    <w:rsid w:val="00A123DD"/>
    <w:rsid w:val="00A140C6"/>
    <w:rsid w:val="00A43D82"/>
    <w:rsid w:val="00A503AD"/>
    <w:rsid w:val="00A602AF"/>
    <w:rsid w:val="00A63323"/>
    <w:rsid w:val="00A63382"/>
    <w:rsid w:val="00A64F96"/>
    <w:rsid w:val="00A748CF"/>
    <w:rsid w:val="00A85F30"/>
    <w:rsid w:val="00A94AD2"/>
    <w:rsid w:val="00AA05E0"/>
    <w:rsid w:val="00AA6D7C"/>
    <w:rsid w:val="00AB0922"/>
    <w:rsid w:val="00AB1601"/>
    <w:rsid w:val="00AB5978"/>
    <w:rsid w:val="00AE2317"/>
    <w:rsid w:val="00AE48AD"/>
    <w:rsid w:val="00AF3D14"/>
    <w:rsid w:val="00B0159A"/>
    <w:rsid w:val="00B103B5"/>
    <w:rsid w:val="00B10CE4"/>
    <w:rsid w:val="00B1578E"/>
    <w:rsid w:val="00B158D3"/>
    <w:rsid w:val="00B265EF"/>
    <w:rsid w:val="00B33A23"/>
    <w:rsid w:val="00B43709"/>
    <w:rsid w:val="00B478D0"/>
    <w:rsid w:val="00B63BF3"/>
    <w:rsid w:val="00B76A92"/>
    <w:rsid w:val="00B819D3"/>
    <w:rsid w:val="00B87872"/>
    <w:rsid w:val="00BA3AFC"/>
    <w:rsid w:val="00BA4CDD"/>
    <w:rsid w:val="00BA6FF3"/>
    <w:rsid w:val="00BA7AB2"/>
    <w:rsid w:val="00BB1114"/>
    <w:rsid w:val="00BB14D5"/>
    <w:rsid w:val="00BC0479"/>
    <w:rsid w:val="00BC72BE"/>
    <w:rsid w:val="00BD5B5D"/>
    <w:rsid w:val="00BE03C0"/>
    <w:rsid w:val="00BE5E8A"/>
    <w:rsid w:val="00BE6F9B"/>
    <w:rsid w:val="00BF6EFA"/>
    <w:rsid w:val="00BF7D64"/>
    <w:rsid w:val="00C00B47"/>
    <w:rsid w:val="00C07CEF"/>
    <w:rsid w:val="00C15E3F"/>
    <w:rsid w:val="00C22573"/>
    <w:rsid w:val="00C24833"/>
    <w:rsid w:val="00C3007A"/>
    <w:rsid w:val="00C30E15"/>
    <w:rsid w:val="00C33E8A"/>
    <w:rsid w:val="00C40549"/>
    <w:rsid w:val="00C52B81"/>
    <w:rsid w:val="00C57DBA"/>
    <w:rsid w:val="00C64617"/>
    <w:rsid w:val="00C648D4"/>
    <w:rsid w:val="00C665CA"/>
    <w:rsid w:val="00C67751"/>
    <w:rsid w:val="00C82A9B"/>
    <w:rsid w:val="00C93AB1"/>
    <w:rsid w:val="00C95220"/>
    <w:rsid w:val="00C96B3E"/>
    <w:rsid w:val="00CB3A4A"/>
    <w:rsid w:val="00CC59E2"/>
    <w:rsid w:val="00CC68F7"/>
    <w:rsid w:val="00CD2F8C"/>
    <w:rsid w:val="00CE1429"/>
    <w:rsid w:val="00CE25CD"/>
    <w:rsid w:val="00CE59DD"/>
    <w:rsid w:val="00CE605F"/>
    <w:rsid w:val="00D10646"/>
    <w:rsid w:val="00D11A7E"/>
    <w:rsid w:val="00D20E23"/>
    <w:rsid w:val="00D31576"/>
    <w:rsid w:val="00D3609B"/>
    <w:rsid w:val="00D41733"/>
    <w:rsid w:val="00D433BA"/>
    <w:rsid w:val="00D444E0"/>
    <w:rsid w:val="00D45673"/>
    <w:rsid w:val="00D47AB4"/>
    <w:rsid w:val="00D5198C"/>
    <w:rsid w:val="00D55D96"/>
    <w:rsid w:val="00D60CE7"/>
    <w:rsid w:val="00D65EBC"/>
    <w:rsid w:val="00D70968"/>
    <w:rsid w:val="00D728F0"/>
    <w:rsid w:val="00D81938"/>
    <w:rsid w:val="00D91237"/>
    <w:rsid w:val="00DA6184"/>
    <w:rsid w:val="00DA6393"/>
    <w:rsid w:val="00DB4606"/>
    <w:rsid w:val="00DC5B5A"/>
    <w:rsid w:val="00DD4CF8"/>
    <w:rsid w:val="00DF0DE0"/>
    <w:rsid w:val="00DF792E"/>
    <w:rsid w:val="00E378EC"/>
    <w:rsid w:val="00E4008F"/>
    <w:rsid w:val="00E44B70"/>
    <w:rsid w:val="00E5096F"/>
    <w:rsid w:val="00E514F6"/>
    <w:rsid w:val="00E65DF4"/>
    <w:rsid w:val="00E71435"/>
    <w:rsid w:val="00E76B18"/>
    <w:rsid w:val="00E832AC"/>
    <w:rsid w:val="00E84305"/>
    <w:rsid w:val="00E872F6"/>
    <w:rsid w:val="00E87FDF"/>
    <w:rsid w:val="00E9192E"/>
    <w:rsid w:val="00E957A2"/>
    <w:rsid w:val="00E95DFA"/>
    <w:rsid w:val="00E96BFF"/>
    <w:rsid w:val="00E97DCE"/>
    <w:rsid w:val="00EA0BFB"/>
    <w:rsid w:val="00EA4A50"/>
    <w:rsid w:val="00EB05AC"/>
    <w:rsid w:val="00EB26B8"/>
    <w:rsid w:val="00EB5F43"/>
    <w:rsid w:val="00ED604A"/>
    <w:rsid w:val="00EE036C"/>
    <w:rsid w:val="00EE0AE9"/>
    <w:rsid w:val="00EF0C86"/>
    <w:rsid w:val="00F0445F"/>
    <w:rsid w:val="00F111F9"/>
    <w:rsid w:val="00F137F0"/>
    <w:rsid w:val="00F1463C"/>
    <w:rsid w:val="00F256BF"/>
    <w:rsid w:val="00F32D91"/>
    <w:rsid w:val="00F4393B"/>
    <w:rsid w:val="00F4670C"/>
    <w:rsid w:val="00F4749B"/>
    <w:rsid w:val="00F502D8"/>
    <w:rsid w:val="00F57A51"/>
    <w:rsid w:val="00F60C6E"/>
    <w:rsid w:val="00F6122C"/>
    <w:rsid w:val="00F63B1A"/>
    <w:rsid w:val="00F75ABF"/>
    <w:rsid w:val="00F7601B"/>
    <w:rsid w:val="00F83B6D"/>
    <w:rsid w:val="00F92C3C"/>
    <w:rsid w:val="00FA36BF"/>
    <w:rsid w:val="00FA6FAD"/>
    <w:rsid w:val="00FB0177"/>
    <w:rsid w:val="00FB1CD4"/>
    <w:rsid w:val="00FB2F21"/>
    <w:rsid w:val="00FD7676"/>
    <w:rsid w:val="00FE4133"/>
    <w:rsid w:val="01409024"/>
    <w:rsid w:val="018D41C8"/>
    <w:rsid w:val="03B58FBD"/>
    <w:rsid w:val="04356506"/>
    <w:rsid w:val="047B91FB"/>
    <w:rsid w:val="04915943"/>
    <w:rsid w:val="05497393"/>
    <w:rsid w:val="062D29A4"/>
    <w:rsid w:val="06A14924"/>
    <w:rsid w:val="06E7D946"/>
    <w:rsid w:val="074B5A63"/>
    <w:rsid w:val="07FFBB9F"/>
    <w:rsid w:val="0888D9A2"/>
    <w:rsid w:val="0B6ED092"/>
    <w:rsid w:val="0C0C88FD"/>
    <w:rsid w:val="0C16DE00"/>
    <w:rsid w:val="0C62C55B"/>
    <w:rsid w:val="0C7BEDB8"/>
    <w:rsid w:val="0C9C6B28"/>
    <w:rsid w:val="0CA5913B"/>
    <w:rsid w:val="0D0162D1"/>
    <w:rsid w:val="0D8F09C3"/>
    <w:rsid w:val="0F015DDF"/>
    <w:rsid w:val="0F026591"/>
    <w:rsid w:val="0FA253A3"/>
    <w:rsid w:val="109E35F2"/>
    <w:rsid w:val="10AF70C9"/>
    <w:rsid w:val="111BD594"/>
    <w:rsid w:val="118122A5"/>
    <w:rsid w:val="11BBC3A6"/>
    <w:rsid w:val="1228FD52"/>
    <w:rsid w:val="135E8473"/>
    <w:rsid w:val="13E7118B"/>
    <w:rsid w:val="146DD740"/>
    <w:rsid w:val="14D0B151"/>
    <w:rsid w:val="154F58A5"/>
    <w:rsid w:val="171DE804"/>
    <w:rsid w:val="1731691F"/>
    <w:rsid w:val="1783CCBD"/>
    <w:rsid w:val="1914E259"/>
    <w:rsid w:val="194935E9"/>
    <w:rsid w:val="1AA98F7D"/>
    <w:rsid w:val="1B17C548"/>
    <w:rsid w:val="1B84F45C"/>
    <w:rsid w:val="1C914739"/>
    <w:rsid w:val="1CB395A9"/>
    <w:rsid w:val="1DE91DC5"/>
    <w:rsid w:val="1E1CA70C"/>
    <w:rsid w:val="1E5F1774"/>
    <w:rsid w:val="1E688E67"/>
    <w:rsid w:val="1E890BD7"/>
    <w:rsid w:val="1EF63AEB"/>
    <w:rsid w:val="1F223B72"/>
    <w:rsid w:val="1F5C8330"/>
    <w:rsid w:val="1F84EE26"/>
    <w:rsid w:val="1FE900C4"/>
    <w:rsid w:val="203D607D"/>
    <w:rsid w:val="204622F6"/>
    <w:rsid w:val="20C4CA4A"/>
    <w:rsid w:val="215C672A"/>
    <w:rsid w:val="2174C53E"/>
    <w:rsid w:val="21A9D0D2"/>
    <w:rsid w:val="21DBCDCB"/>
    <w:rsid w:val="220DEB93"/>
    <w:rsid w:val="23FC6B0C"/>
    <w:rsid w:val="241C83D5"/>
    <w:rsid w:val="2437E1D9"/>
    <w:rsid w:val="24A446A4"/>
    <w:rsid w:val="25B85436"/>
    <w:rsid w:val="2627B8F1"/>
    <w:rsid w:val="2642A61E"/>
    <w:rsid w:val="27B24E7B"/>
    <w:rsid w:val="28CFDC2F"/>
    <w:rsid w:val="28DFE911"/>
    <w:rsid w:val="290B52FC"/>
    <w:rsid w:val="292BD06C"/>
    <w:rsid w:val="292D87D0"/>
    <w:rsid w:val="2A739A16"/>
    <w:rsid w:val="2A8BC559"/>
    <w:rsid w:val="2AC7A0CD"/>
    <w:rsid w:val="2AD9E25B"/>
    <w:rsid w:val="2BDDE406"/>
    <w:rsid w:val="2C29CB61"/>
    <w:rsid w:val="2CC9B973"/>
    <w:rsid w:val="2DF5FDDB"/>
    <w:rsid w:val="2F26090A"/>
    <w:rsid w:val="2FAD537E"/>
    <w:rsid w:val="305B18CB"/>
    <w:rsid w:val="31052A0A"/>
    <w:rsid w:val="314923DF"/>
    <w:rsid w:val="31E16D50"/>
    <w:rsid w:val="3242D087"/>
    <w:rsid w:val="338CCFD8"/>
    <w:rsid w:val="33C5788B"/>
    <w:rsid w:val="340153FF"/>
    <w:rsid w:val="34A14211"/>
    <w:rsid w:val="356121AE"/>
    <w:rsid w:val="35D89B2D"/>
    <w:rsid w:val="35E90BBB"/>
    <w:rsid w:val="36019D22"/>
    <w:rsid w:val="36FCF20F"/>
    <w:rsid w:val="37DB7228"/>
    <w:rsid w:val="37FFEF5D"/>
    <w:rsid w:val="381223F9"/>
    <w:rsid w:val="39B0B9B5"/>
    <w:rsid w:val="3B49C4BB"/>
    <w:rsid w:val="3B7202E8"/>
    <w:rsid w:val="3B7EB960"/>
    <w:rsid w:val="3BD08A70"/>
    <w:rsid w:val="3C0510D1"/>
    <w:rsid w:val="3C1D797D"/>
    <w:rsid w:val="3C777481"/>
    <w:rsid w:val="3C8BD686"/>
    <w:rsid w:val="3D1A89C1"/>
    <w:rsid w:val="3D85832E"/>
    <w:rsid w:val="3DB8422C"/>
    <w:rsid w:val="3DD6EBE2"/>
    <w:rsid w:val="3DDBBF8C"/>
    <w:rsid w:val="3DFC3CFC"/>
    <w:rsid w:val="3E1742C4"/>
    <w:rsid w:val="3EEFFFEF"/>
    <w:rsid w:val="3F6F7091"/>
    <w:rsid w:val="3FA1019A"/>
    <w:rsid w:val="3FC37748"/>
    <w:rsid w:val="3FE3F4B8"/>
    <w:rsid w:val="4073723C"/>
    <w:rsid w:val="40B12327"/>
    <w:rsid w:val="40BF5997"/>
    <w:rsid w:val="412BBE62"/>
    <w:rsid w:val="4133DDBE"/>
    <w:rsid w:val="41437169"/>
    <w:rsid w:val="423ACB36"/>
    <w:rsid w:val="4389CB45"/>
    <w:rsid w:val="43B94951"/>
    <w:rsid w:val="448377ED"/>
    <w:rsid w:val="453EC403"/>
    <w:rsid w:val="46687D05"/>
    <w:rsid w:val="46A50045"/>
    <w:rsid w:val="46DA9464"/>
    <w:rsid w:val="46FB11D4"/>
    <w:rsid w:val="470C256D"/>
    <w:rsid w:val="481C7459"/>
    <w:rsid w:val="49C58382"/>
    <w:rsid w:val="4A123526"/>
    <w:rsid w:val="4B9CCAB0"/>
    <w:rsid w:val="4C3A5BDD"/>
    <w:rsid w:val="4CA9E7D6"/>
    <w:rsid w:val="4E322D62"/>
    <w:rsid w:val="4ECC7DEC"/>
    <w:rsid w:val="4F6477A0"/>
    <w:rsid w:val="4F97C3A5"/>
    <w:rsid w:val="4FACDAF9"/>
    <w:rsid w:val="5061CDF1"/>
    <w:rsid w:val="50785B2F"/>
    <w:rsid w:val="50FC21EF"/>
    <w:rsid w:val="511029E5"/>
    <w:rsid w:val="51184941"/>
    <w:rsid w:val="5136771B"/>
    <w:rsid w:val="52819712"/>
    <w:rsid w:val="5307EE83"/>
    <w:rsid w:val="53306316"/>
    <w:rsid w:val="542C6CA3"/>
    <w:rsid w:val="54817074"/>
    <w:rsid w:val="55083629"/>
    <w:rsid w:val="559E9981"/>
    <w:rsid w:val="5683891A"/>
    <w:rsid w:val="56B49FCD"/>
    <w:rsid w:val="56BBF0FA"/>
    <w:rsid w:val="56DD47B0"/>
    <w:rsid w:val="56DF7D57"/>
    <w:rsid w:val="56FFCC3A"/>
    <w:rsid w:val="5893DDA2"/>
    <w:rsid w:val="59180E0F"/>
    <w:rsid w:val="59C33564"/>
    <w:rsid w:val="5AF0B1F8"/>
    <w:rsid w:val="5B10EB06"/>
    <w:rsid w:val="5BD36BEA"/>
    <w:rsid w:val="5BEB6FEF"/>
    <w:rsid w:val="5CB2CD63"/>
    <w:rsid w:val="5CE18FC7"/>
    <w:rsid w:val="5D5F2F69"/>
    <w:rsid w:val="5E80F4EB"/>
    <w:rsid w:val="5F1AF155"/>
    <w:rsid w:val="5F1D4E3A"/>
    <w:rsid w:val="5F2D5B1C"/>
    <w:rsid w:val="5F56F407"/>
    <w:rsid w:val="5F783AC5"/>
    <w:rsid w:val="604AE8D0"/>
    <w:rsid w:val="60B6C1B6"/>
    <w:rsid w:val="60B6E8F4"/>
    <w:rsid w:val="60D99C0B"/>
    <w:rsid w:val="6232A08C"/>
    <w:rsid w:val="62529217"/>
    <w:rsid w:val="6350D14B"/>
    <w:rsid w:val="6409E7BA"/>
    <w:rsid w:val="642A652A"/>
    <w:rsid w:val="64611984"/>
    <w:rsid w:val="6477A2B3"/>
    <w:rsid w:val="64E0541E"/>
    <w:rsid w:val="65DEE51C"/>
    <w:rsid w:val="667A419D"/>
    <w:rsid w:val="66840DD9"/>
    <w:rsid w:val="66A19A6A"/>
    <w:rsid w:val="66F4D6D8"/>
    <w:rsid w:val="6712F418"/>
    <w:rsid w:val="6748DD8F"/>
    <w:rsid w:val="69D93B2C"/>
    <w:rsid w:val="6A2C779A"/>
    <w:rsid w:val="6A6DD81C"/>
    <w:rsid w:val="6B057F94"/>
    <w:rsid w:val="6C35770F"/>
    <w:rsid w:val="6D78CD2E"/>
    <w:rsid w:val="6D8E8628"/>
    <w:rsid w:val="6DEEC636"/>
    <w:rsid w:val="6E2AF84C"/>
    <w:rsid w:val="6E58A598"/>
    <w:rsid w:val="6EA390D4"/>
    <w:rsid w:val="6ED468E0"/>
    <w:rsid w:val="6EDD35A6"/>
    <w:rsid w:val="6EE0B918"/>
    <w:rsid w:val="6FA7C0CC"/>
    <w:rsid w:val="70B4E17B"/>
    <w:rsid w:val="70D72FEB"/>
    <w:rsid w:val="7154CF8D"/>
    <w:rsid w:val="72170C0F"/>
    <w:rsid w:val="72999DEF"/>
    <w:rsid w:val="73336BCE"/>
    <w:rsid w:val="740C9B06"/>
    <w:rsid w:val="745CB49A"/>
    <w:rsid w:val="754EACD1"/>
    <w:rsid w:val="756F2A41"/>
    <w:rsid w:val="759178B1"/>
    <w:rsid w:val="765174F4"/>
    <w:rsid w:val="766B0C90"/>
    <w:rsid w:val="7766EEDF"/>
    <w:rsid w:val="7806BFA6"/>
    <w:rsid w:val="783D0EBC"/>
    <w:rsid w:val="7966D1DE"/>
    <w:rsid w:val="7A2A0B7A"/>
    <w:rsid w:val="7A3B947E"/>
    <w:rsid w:val="7B76C98B"/>
    <w:rsid w:val="7B9B78A7"/>
    <w:rsid w:val="7C5F12FF"/>
    <w:rsid w:val="7C639446"/>
    <w:rsid w:val="7D97326C"/>
    <w:rsid w:val="7DCDB2C6"/>
    <w:rsid w:val="7DE871F1"/>
    <w:rsid w:val="7F94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A6D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A08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19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s/Library/Containers/com.microsoft.Word/Data/Library/Application%20Support/Microsoft/Office/16.0/DTS/Search/%7b2DE910B9-3D9C-8D47-B753-AF2EE29840B5%7dtf78172265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%7b2DE910B9-3D9C-8D47-B753-AF2EE29840B5%7dtf78172265.dotx</Template>
  <TotalTime>0</TotalTime>
  <Pages>1</Pages>
  <Words>1262</Words>
  <Characters>7197</Characters>
  <Application>Microsoft Office Word</Application>
  <DocSecurity>4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2020-11-22T23:52:00Z</dcterms:created>
  <dcterms:modified xsi:type="dcterms:W3CDTF">2020-11-22T23:52:00Z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